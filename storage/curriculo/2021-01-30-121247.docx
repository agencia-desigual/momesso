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2EF" w:rsidRDefault="00F14D79" w:rsidP="003C355D">
      <w:pPr>
        <w:tabs>
          <w:tab w:val="center" w:pos="4252"/>
          <w:tab w:val="left" w:pos="8280"/>
          <w:tab w:val="right" w:pos="8504"/>
        </w:tabs>
        <w:rPr>
          <w:sz w:val="52"/>
          <w:szCs w:val="52"/>
        </w:rPr>
      </w:pPr>
      <w:r>
        <w:rPr>
          <w:sz w:val="52"/>
          <w:szCs w:val="52"/>
        </w:rPr>
        <w:tab/>
      </w:r>
      <w:r w:rsidR="00DA19AC" w:rsidRPr="00AB484C">
        <w:rPr>
          <w:sz w:val="52"/>
          <w:szCs w:val="52"/>
        </w:rPr>
        <w:t>Israel Holanda Sandei</w:t>
      </w:r>
      <w:r>
        <w:rPr>
          <w:sz w:val="52"/>
          <w:szCs w:val="52"/>
        </w:rPr>
        <w:tab/>
      </w:r>
      <w:r w:rsidR="003C355D">
        <w:rPr>
          <w:sz w:val="52"/>
          <w:szCs w:val="52"/>
        </w:rPr>
        <w:tab/>
      </w:r>
    </w:p>
    <w:p w:rsidR="00F14D79" w:rsidRPr="00DA19AC" w:rsidRDefault="00F14D79" w:rsidP="00713CC9">
      <w:pPr>
        <w:tabs>
          <w:tab w:val="center" w:pos="4252"/>
          <w:tab w:val="right" w:pos="8504"/>
        </w:tabs>
        <w:jc w:val="center"/>
        <w:rPr>
          <w:sz w:val="52"/>
          <w:szCs w:val="52"/>
        </w:rPr>
      </w:pPr>
    </w:p>
    <w:p w:rsidR="00DA19AC" w:rsidRDefault="00EB5A96" w:rsidP="000854FE">
      <w:pPr>
        <w:pStyle w:val="Seo"/>
        <w:tabs>
          <w:tab w:val="left" w:pos="284"/>
        </w:tabs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Rua Laurindo de brito, 528</w:t>
      </w:r>
      <w:r w:rsidR="000854FE">
        <w:rPr>
          <w:rFonts w:ascii="Arial" w:hAnsi="Arial" w:cs="Arial"/>
        </w:rPr>
        <w:t xml:space="preserve"> – Vila Leopoldina</w:t>
      </w:r>
      <w:r w:rsidR="00A51B1D">
        <w:rPr>
          <w:rFonts w:ascii="Arial" w:hAnsi="Arial" w:cs="Arial"/>
        </w:rPr>
        <w:t xml:space="preserve"> - </w:t>
      </w:r>
      <w:r w:rsidR="00DA19AC">
        <w:rPr>
          <w:rFonts w:ascii="Arial" w:hAnsi="Arial" w:cs="Arial"/>
        </w:rPr>
        <w:t>Sorocaba – SP</w:t>
      </w:r>
    </w:p>
    <w:p w:rsidR="00845714" w:rsidRDefault="000854FE" w:rsidP="000854FE">
      <w:pPr>
        <w:pStyle w:val="Seo"/>
        <w:tabs>
          <w:tab w:val="left" w:pos="284"/>
        </w:tabs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CEP:</w:t>
      </w:r>
      <w:r w:rsidR="00BC0A25">
        <w:rPr>
          <w:rFonts w:ascii="Arial" w:hAnsi="Arial" w:cs="Arial"/>
        </w:rPr>
        <w:t>18070-295</w:t>
      </w:r>
      <w:r w:rsidR="00BC0A25">
        <w:rPr>
          <w:rFonts w:ascii="Arial" w:hAnsi="Arial" w:cs="Arial"/>
        </w:rPr>
        <w:br/>
        <w:t>Telefone:</w:t>
      </w:r>
      <w:r>
        <w:rPr>
          <w:rFonts w:ascii="Arial" w:hAnsi="Arial" w:cs="Arial"/>
        </w:rPr>
        <w:t>(15)98110-6504/(15)</w:t>
      </w:r>
      <w:r w:rsidR="006009F9">
        <w:rPr>
          <w:rFonts w:ascii="Arial" w:hAnsi="Arial" w:cs="Arial"/>
        </w:rPr>
        <w:t>98168-7660</w:t>
      </w:r>
      <w:r w:rsidR="00A51B1D" w:rsidRPr="00A51B1D">
        <w:rPr>
          <w:rFonts w:ascii="Arial" w:hAnsi="Arial" w:cs="Arial"/>
        </w:rPr>
        <w:br/>
      </w:r>
      <w:r w:rsidR="00845714" w:rsidRPr="00BE2B1C">
        <w:rPr>
          <w:rFonts w:ascii="Arial" w:hAnsi="Arial" w:cs="Arial"/>
        </w:rPr>
        <w:t>ema</w:t>
      </w:r>
      <w:r w:rsidR="00EB5A96">
        <w:rPr>
          <w:rFonts w:ascii="Arial" w:hAnsi="Arial" w:cs="Arial"/>
        </w:rPr>
        <w:t>il: israelholanda014@gmail.com</w:t>
      </w:r>
    </w:p>
    <w:p w:rsidR="0009559F" w:rsidRDefault="00DA19AC" w:rsidP="000854FE">
      <w:pPr>
        <w:pStyle w:val="Seo"/>
        <w:tabs>
          <w:tab w:val="left" w:pos="284"/>
        </w:tabs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Data Nasc: 03/03/1997</w:t>
      </w:r>
    </w:p>
    <w:p w:rsidR="00E85DC5" w:rsidRDefault="000854FE" w:rsidP="000854FE">
      <w:pPr>
        <w:pStyle w:val="Seo"/>
        <w:tabs>
          <w:tab w:val="left" w:pos="284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CB41A3">
        <w:rPr>
          <w:rFonts w:ascii="Arial" w:hAnsi="Arial" w:cs="Arial"/>
        </w:rPr>
        <w:t>Estado Civil: solteiro</w:t>
      </w:r>
    </w:p>
    <w:p w:rsidR="00845714" w:rsidRDefault="000854FE" w:rsidP="000854FE">
      <w:pPr>
        <w:pStyle w:val="Seo"/>
        <w:tabs>
          <w:tab w:val="left" w:pos="284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845714">
        <w:rPr>
          <w:rFonts w:ascii="Arial" w:hAnsi="Arial" w:cs="Arial"/>
        </w:rPr>
        <w:t>filhos:não possuo</w:t>
      </w:r>
    </w:p>
    <w:p w:rsidR="00845714" w:rsidRDefault="00C55757" w:rsidP="000854FE">
      <w:pPr>
        <w:pStyle w:val="Seo"/>
        <w:tabs>
          <w:tab w:val="left" w:pos="284"/>
        </w:tabs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nÃ</w:t>
      </w:r>
      <w:r w:rsidR="00845714">
        <w:rPr>
          <w:rFonts w:ascii="Arial" w:hAnsi="Arial" w:cs="Arial"/>
        </w:rPr>
        <w:t>o fumante</w:t>
      </w:r>
    </w:p>
    <w:p w:rsidR="00B35D88" w:rsidRDefault="00B35D88" w:rsidP="00A51B1D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D449D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449DD">
              <w:rPr>
                <w:rFonts w:ascii="Arial" w:hAnsi="Arial" w:cs="Arial"/>
                <w:b/>
                <w:sz w:val="24"/>
              </w:rPr>
              <w:t xml:space="preserve">Formação </w:t>
            </w:r>
          </w:p>
        </w:tc>
      </w:tr>
    </w:tbl>
    <w:p w:rsidR="00E15191" w:rsidRDefault="00E15191" w:rsidP="00E15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85DC5" w:rsidRDefault="00E85DC5" w:rsidP="00E15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35D88" w:rsidRDefault="00B35D88" w:rsidP="00B11870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B40FBF" w:rsidRPr="00B40FBF" w:rsidRDefault="00E85DC5" w:rsidP="00B11870">
      <w:pPr>
        <w:pStyle w:val="PargrafodaLista"/>
        <w:numPr>
          <w:ilvl w:val="0"/>
          <w:numId w:val="8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Ensino M</w:t>
      </w:r>
      <w:r w:rsidR="00EB5A96">
        <w:rPr>
          <w:rFonts w:ascii="Arial" w:hAnsi="Arial" w:cs="Arial"/>
        </w:rPr>
        <w:t>édio (Completo</w:t>
      </w:r>
      <w:r w:rsidR="00DA19AC">
        <w:rPr>
          <w:rFonts w:ascii="Arial" w:hAnsi="Arial" w:cs="Arial"/>
        </w:rPr>
        <w:t>)</w:t>
      </w:r>
      <w:r w:rsidR="00EB5A96">
        <w:rPr>
          <w:rFonts w:ascii="Arial" w:hAnsi="Arial" w:cs="Arial"/>
        </w:rPr>
        <w:t>.</w:t>
      </w:r>
    </w:p>
    <w:p w:rsidR="00845714" w:rsidRDefault="00845714" w:rsidP="00B11870">
      <w:pPr>
        <w:pStyle w:val="PargrafodaLista"/>
        <w:autoSpaceDE w:val="0"/>
        <w:autoSpaceDN w:val="0"/>
        <w:adjustRightInd w:val="0"/>
        <w:spacing w:after="0"/>
        <w:ind w:left="1080"/>
        <w:rPr>
          <w:rFonts w:ascii="Arial" w:hAnsi="Arial" w:cs="Arial"/>
        </w:rPr>
      </w:pPr>
    </w:p>
    <w:p w:rsidR="005E367A" w:rsidRDefault="00BE2B1C" w:rsidP="00B11870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2009 - </w:t>
      </w:r>
      <w:r w:rsidR="00DA19AC">
        <w:rPr>
          <w:rFonts w:ascii="Arial" w:hAnsi="Arial" w:cs="Arial"/>
        </w:rPr>
        <w:t>Sabe Tudo - Informática (Windows XP)</w:t>
      </w:r>
      <w:r w:rsidR="00EB5A96">
        <w:rPr>
          <w:rFonts w:ascii="Arial" w:hAnsi="Arial" w:cs="Arial"/>
        </w:rPr>
        <w:t>.</w:t>
      </w:r>
    </w:p>
    <w:p w:rsidR="00845714" w:rsidRDefault="00845714" w:rsidP="00B11870">
      <w:pPr>
        <w:pStyle w:val="PargrafodaLista"/>
        <w:autoSpaceDE w:val="0"/>
        <w:autoSpaceDN w:val="0"/>
        <w:adjustRightInd w:val="0"/>
        <w:spacing w:after="0"/>
        <w:ind w:left="1080"/>
        <w:rPr>
          <w:rFonts w:ascii="Arial" w:hAnsi="Arial" w:cs="Arial"/>
        </w:rPr>
      </w:pPr>
    </w:p>
    <w:p w:rsidR="00B40FBF" w:rsidRPr="00B40FBF" w:rsidRDefault="00CA1893" w:rsidP="00B11870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B40FBF">
        <w:rPr>
          <w:rFonts w:ascii="Arial" w:hAnsi="Arial" w:cs="Arial"/>
        </w:rPr>
        <w:t>2013</w:t>
      </w:r>
      <w:r w:rsidR="00BE2B1C" w:rsidRPr="00B40FBF">
        <w:rPr>
          <w:rFonts w:ascii="Arial" w:hAnsi="Arial" w:cs="Arial"/>
        </w:rPr>
        <w:t xml:space="preserve"> - </w:t>
      </w:r>
      <w:r w:rsidR="00DA19AC" w:rsidRPr="00B40FBF">
        <w:rPr>
          <w:rFonts w:ascii="Arial" w:hAnsi="Arial" w:cs="Arial"/>
        </w:rPr>
        <w:t xml:space="preserve">Centro Cultural Brasil Estados Unidos </w:t>
      </w:r>
      <w:r w:rsidR="00EB5A96">
        <w:rPr>
          <w:rFonts w:ascii="Arial" w:hAnsi="Arial" w:cs="Arial"/>
        </w:rPr>
        <w:t>–(</w:t>
      </w:r>
      <w:r w:rsidR="00541C19" w:rsidRPr="00B40FBF">
        <w:rPr>
          <w:rFonts w:ascii="Arial" w:hAnsi="Arial" w:cs="Arial"/>
        </w:rPr>
        <w:t>Windows 7</w:t>
      </w:r>
      <w:r w:rsidR="00EB5A96">
        <w:rPr>
          <w:rFonts w:ascii="Arial" w:hAnsi="Arial" w:cs="Arial"/>
        </w:rPr>
        <w:t>).</w:t>
      </w:r>
    </w:p>
    <w:p w:rsidR="00845714" w:rsidRDefault="00845714" w:rsidP="00B11870">
      <w:pPr>
        <w:pStyle w:val="PargrafodaLista"/>
        <w:autoSpaceDE w:val="0"/>
        <w:autoSpaceDN w:val="0"/>
        <w:adjustRightInd w:val="0"/>
        <w:spacing w:after="0"/>
        <w:ind w:left="1080"/>
        <w:rPr>
          <w:rFonts w:ascii="Arial" w:hAnsi="Arial" w:cs="Arial"/>
        </w:rPr>
      </w:pPr>
    </w:p>
    <w:p w:rsidR="00713CC9" w:rsidRPr="000854FE" w:rsidRDefault="00A778D1" w:rsidP="000854FE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2014 - </w:t>
      </w:r>
      <w:proofErr w:type="gramStart"/>
      <w:r>
        <w:rPr>
          <w:rFonts w:ascii="Arial" w:hAnsi="Arial" w:cs="Arial"/>
        </w:rPr>
        <w:t>Senac</w:t>
      </w:r>
      <w:proofErr w:type="gramEnd"/>
      <w:r>
        <w:rPr>
          <w:rFonts w:ascii="Arial" w:hAnsi="Arial" w:cs="Arial"/>
        </w:rPr>
        <w:t xml:space="preserve"> -</w:t>
      </w:r>
      <w:r w:rsidR="00EB5A96">
        <w:rPr>
          <w:rFonts w:ascii="Arial" w:hAnsi="Arial" w:cs="Arial"/>
        </w:rPr>
        <w:t xml:space="preserve"> Gestão e Negócios. </w:t>
      </w:r>
    </w:p>
    <w:p w:rsidR="00713CC9" w:rsidRPr="00713CC9" w:rsidRDefault="00713CC9" w:rsidP="00713CC9">
      <w:pPr>
        <w:pStyle w:val="PargrafodaLista"/>
        <w:rPr>
          <w:rFonts w:ascii="Arial" w:hAnsi="Arial" w:cs="Arial"/>
        </w:rPr>
      </w:pPr>
    </w:p>
    <w:p w:rsidR="00713CC9" w:rsidRDefault="009B71B2" w:rsidP="00713CC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2018 - Direta Cursos</w:t>
      </w:r>
      <w:r w:rsidR="00713CC9">
        <w:rPr>
          <w:rFonts w:ascii="Arial" w:hAnsi="Arial" w:cs="Arial"/>
        </w:rPr>
        <w:t xml:space="preserve"> - Ponte Rolante </w:t>
      </w:r>
      <w:proofErr w:type="gramStart"/>
      <w:r w:rsidR="00713CC9">
        <w:rPr>
          <w:rFonts w:ascii="Arial" w:hAnsi="Arial" w:cs="Arial"/>
        </w:rPr>
        <w:t xml:space="preserve">( </w:t>
      </w:r>
      <w:proofErr w:type="gramEnd"/>
      <w:r w:rsidR="00713CC9">
        <w:rPr>
          <w:rFonts w:ascii="Arial" w:hAnsi="Arial" w:cs="Arial"/>
        </w:rPr>
        <w:t>16 horas).</w:t>
      </w:r>
    </w:p>
    <w:p w:rsidR="00713CC9" w:rsidRPr="00713CC9" w:rsidRDefault="00713CC9" w:rsidP="00713CC9">
      <w:pPr>
        <w:pStyle w:val="PargrafodaLista"/>
        <w:rPr>
          <w:rFonts w:ascii="Arial" w:hAnsi="Arial" w:cs="Arial"/>
        </w:rPr>
      </w:pPr>
    </w:p>
    <w:p w:rsidR="00A51B1D" w:rsidRPr="00713CC9" w:rsidRDefault="009B71B2" w:rsidP="00713CC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2018 - Direta Cursos -</w:t>
      </w:r>
      <w:r w:rsidR="00713CC9">
        <w:rPr>
          <w:rFonts w:ascii="Arial" w:hAnsi="Arial" w:cs="Arial"/>
        </w:rPr>
        <w:t xml:space="preserve"> Operador de Empilhadeira </w:t>
      </w:r>
      <w:proofErr w:type="gramStart"/>
      <w:r w:rsidR="00713CC9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</w:t>
      </w:r>
      <w:proofErr w:type="gramEnd"/>
      <w:r>
        <w:rPr>
          <w:rFonts w:ascii="Arial" w:hAnsi="Arial" w:cs="Arial"/>
        </w:rPr>
        <w:t>30 horas).</w:t>
      </w:r>
      <w:r w:rsidR="00E15191" w:rsidRPr="00713CC9">
        <w:rPr>
          <w:rFonts w:ascii="Arial" w:hAnsi="Arial" w:cs="Arial"/>
        </w:rPr>
        <w:br/>
      </w:r>
    </w:p>
    <w:p w:rsidR="00F14D79" w:rsidRPr="00541C19" w:rsidRDefault="00F14D79" w:rsidP="00F14D79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E15191" w:rsidRDefault="00E15191" w:rsidP="00E1519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B35D88" w:rsidRDefault="00B35D88" w:rsidP="00E1519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A51B1D" w:rsidRDefault="00BC2366" w:rsidP="00B1187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ind w:left="709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Voluntario - </w:t>
      </w:r>
      <w:r w:rsidR="00713CC9">
        <w:rPr>
          <w:rFonts w:ascii="Arial" w:hAnsi="Arial" w:cs="Arial"/>
        </w:rPr>
        <w:t>Projeto Pérola Sabe Tudo – Vila Carol ( 3 meses).</w:t>
      </w:r>
    </w:p>
    <w:p w:rsidR="00BC2366" w:rsidRPr="00713CC9" w:rsidRDefault="00BC2366" w:rsidP="00713CC9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ind w:left="709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Empacotador </w:t>
      </w:r>
      <w:r w:rsidR="000854FE">
        <w:rPr>
          <w:rFonts w:ascii="Arial" w:hAnsi="Arial" w:cs="Arial"/>
        </w:rPr>
        <w:t>-</w:t>
      </w:r>
      <w:bookmarkStart w:id="0" w:name="_GoBack"/>
      <w:bookmarkEnd w:id="0"/>
      <w:r>
        <w:rPr>
          <w:rFonts w:ascii="Arial" w:hAnsi="Arial" w:cs="Arial"/>
        </w:rPr>
        <w:t xml:space="preserve"> Supermercado Correia</w:t>
      </w:r>
      <w:r w:rsidR="00713CC9">
        <w:rPr>
          <w:rFonts w:ascii="Arial" w:hAnsi="Arial" w:cs="Arial"/>
        </w:rPr>
        <w:t xml:space="preserve"> ( 2 meses).</w:t>
      </w:r>
    </w:p>
    <w:p w:rsidR="00713CC9" w:rsidRDefault="00277BBD" w:rsidP="00B1187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ind w:left="709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Aprendiz</w:t>
      </w:r>
      <w:r w:rsidR="00D31657">
        <w:rPr>
          <w:rFonts w:ascii="Arial" w:hAnsi="Arial" w:cs="Arial"/>
        </w:rPr>
        <w:t>,</w:t>
      </w:r>
      <w:r w:rsidR="00D449DD">
        <w:rPr>
          <w:rFonts w:ascii="Arial" w:hAnsi="Arial" w:cs="Arial"/>
        </w:rPr>
        <w:t xml:space="preserve"> </w:t>
      </w:r>
      <w:r w:rsidR="00713CC9">
        <w:rPr>
          <w:rFonts w:ascii="Arial" w:hAnsi="Arial" w:cs="Arial"/>
        </w:rPr>
        <w:t>Crediário</w:t>
      </w:r>
      <w:r>
        <w:rPr>
          <w:rFonts w:ascii="Arial" w:hAnsi="Arial" w:cs="Arial"/>
        </w:rPr>
        <w:t xml:space="preserve"> </w:t>
      </w:r>
      <w:r w:rsidR="000854FE">
        <w:rPr>
          <w:rFonts w:ascii="Arial" w:hAnsi="Arial" w:cs="Arial"/>
        </w:rPr>
        <w:t>-</w:t>
      </w:r>
      <w:r w:rsidR="00EB5A96">
        <w:rPr>
          <w:rFonts w:ascii="Arial" w:hAnsi="Arial" w:cs="Arial"/>
        </w:rPr>
        <w:t xml:space="preserve"> Lojas Marisa</w:t>
      </w:r>
      <w:r w:rsidR="00713CC9">
        <w:rPr>
          <w:rFonts w:ascii="Arial" w:hAnsi="Arial" w:cs="Arial"/>
        </w:rPr>
        <w:t xml:space="preserve"> (</w:t>
      </w:r>
      <w:proofErr w:type="gramStart"/>
      <w:r w:rsidR="00713CC9">
        <w:rPr>
          <w:rFonts w:ascii="Arial" w:hAnsi="Arial" w:cs="Arial"/>
        </w:rPr>
        <w:t>2</w:t>
      </w:r>
      <w:proofErr w:type="gramEnd"/>
      <w:r w:rsidR="00713CC9">
        <w:rPr>
          <w:rFonts w:ascii="Arial" w:hAnsi="Arial" w:cs="Arial"/>
        </w:rPr>
        <w:t xml:space="preserve"> anos e 3 meses).</w:t>
      </w:r>
    </w:p>
    <w:p w:rsidR="00EB5A96" w:rsidRDefault="00713CC9" w:rsidP="00B1187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ind w:left="709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Fiscal de </w:t>
      </w:r>
      <w:r w:rsidR="009B71B2">
        <w:rPr>
          <w:rFonts w:ascii="Arial" w:hAnsi="Arial" w:cs="Arial"/>
        </w:rPr>
        <w:t>Loja</w:t>
      </w:r>
      <w:r>
        <w:rPr>
          <w:rFonts w:ascii="Arial" w:hAnsi="Arial" w:cs="Arial"/>
        </w:rPr>
        <w:t xml:space="preserve"> - </w:t>
      </w:r>
      <w:proofErr w:type="spellStart"/>
      <w:proofErr w:type="gramStart"/>
      <w:r>
        <w:rPr>
          <w:rFonts w:ascii="Arial" w:hAnsi="Arial" w:cs="Arial"/>
        </w:rPr>
        <w:t>Caedu</w:t>
      </w:r>
      <w:proofErr w:type="spellEnd"/>
      <w:r w:rsidR="00EB5A96">
        <w:rPr>
          <w:rFonts w:ascii="Arial" w:hAnsi="Arial" w:cs="Arial"/>
        </w:rPr>
        <w:t>.</w:t>
      </w:r>
      <w:proofErr w:type="gramEnd"/>
      <w:r w:rsidR="000854FE">
        <w:rPr>
          <w:rFonts w:ascii="Arial" w:hAnsi="Arial" w:cs="Arial"/>
        </w:rPr>
        <w:t>(3</w:t>
      </w:r>
      <w:r>
        <w:rPr>
          <w:rFonts w:ascii="Arial" w:hAnsi="Arial" w:cs="Arial"/>
        </w:rPr>
        <w:t xml:space="preserve"> ano</w:t>
      </w:r>
      <w:r w:rsidR="000854FE">
        <w:rPr>
          <w:rFonts w:ascii="Arial" w:hAnsi="Arial" w:cs="Arial"/>
        </w:rPr>
        <w:t>s e 3 meses</w:t>
      </w:r>
      <w:r>
        <w:rPr>
          <w:rFonts w:ascii="Arial" w:hAnsi="Arial" w:cs="Arial"/>
        </w:rPr>
        <w:t>).</w:t>
      </w:r>
    </w:p>
    <w:p w:rsidR="00277BBD" w:rsidRPr="00A8673A" w:rsidRDefault="00277BBD" w:rsidP="00B11870">
      <w:pPr>
        <w:autoSpaceDE w:val="0"/>
        <w:autoSpaceDN w:val="0"/>
        <w:adjustRightInd w:val="0"/>
        <w:spacing w:after="0" w:line="480" w:lineRule="auto"/>
        <w:ind w:left="709"/>
        <w:jc w:val="both"/>
        <w:rPr>
          <w:rFonts w:ascii="Arial" w:hAnsi="Arial" w:cs="Arial"/>
        </w:rPr>
      </w:pPr>
    </w:p>
    <w:p w:rsidR="00B834D4" w:rsidRPr="00C1317D" w:rsidRDefault="00B834D4" w:rsidP="009F7CD4">
      <w:pPr>
        <w:pStyle w:val="PargrafodaLista"/>
        <w:ind w:left="0"/>
        <w:rPr>
          <w:rFonts w:ascii="Arial" w:hAnsi="Arial" w:cs="Arial"/>
        </w:rPr>
      </w:pPr>
    </w:p>
    <w:sectPr w:rsidR="00B834D4" w:rsidRPr="00C1317D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C80"/>
    <w:multiLevelType w:val="hybridMultilevel"/>
    <w:tmpl w:val="28128E4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0787737"/>
    <w:multiLevelType w:val="hybridMultilevel"/>
    <w:tmpl w:val="A39280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43056C"/>
    <w:multiLevelType w:val="hybridMultilevel"/>
    <w:tmpl w:val="848EA2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57A5E"/>
    <w:multiLevelType w:val="hybridMultilevel"/>
    <w:tmpl w:val="47C47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F7E00"/>
    <w:multiLevelType w:val="hybridMultilevel"/>
    <w:tmpl w:val="258014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07C68"/>
    <w:multiLevelType w:val="hybridMultilevel"/>
    <w:tmpl w:val="EE443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B1113"/>
    <w:rsid w:val="00013A3C"/>
    <w:rsid w:val="000268D7"/>
    <w:rsid w:val="00031570"/>
    <w:rsid w:val="00044ACF"/>
    <w:rsid w:val="00056D8A"/>
    <w:rsid w:val="000854FE"/>
    <w:rsid w:val="0009559F"/>
    <w:rsid w:val="000D30E5"/>
    <w:rsid w:val="000F2C2F"/>
    <w:rsid w:val="00127760"/>
    <w:rsid w:val="00130ACC"/>
    <w:rsid w:val="00132BE4"/>
    <w:rsid w:val="001805C5"/>
    <w:rsid w:val="001B2A80"/>
    <w:rsid w:val="001E1944"/>
    <w:rsid w:val="0020445A"/>
    <w:rsid w:val="00277BBD"/>
    <w:rsid w:val="002C418E"/>
    <w:rsid w:val="00332E7B"/>
    <w:rsid w:val="003C355D"/>
    <w:rsid w:val="003E3D00"/>
    <w:rsid w:val="00400DBB"/>
    <w:rsid w:val="004A2044"/>
    <w:rsid w:val="004C003D"/>
    <w:rsid w:val="004F4506"/>
    <w:rsid w:val="005072C4"/>
    <w:rsid w:val="00541C19"/>
    <w:rsid w:val="005A1BB2"/>
    <w:rsid w:val="005A572F"/>
    <w:rsid w:val="005B19FA"/>
    <w:rsid w:val="005E367A"/>
    <w:rsid w:val="006009F9"/>
    <w:rsid w:val="0062775A"/>
    <w:rsid w:val="00642866"/>
    <w:rsid w:val="00643055"/>
    <w:rsid w:val="0067056B"/>
    <w:rsid w:val="006F317F"/>
    <w:rsid w:val="00713CC9"/>
    <w:rsid w:val="007424C8"/>
    <w:rsid w:val="007E5525"/>
    <w:rsid w:val="00801490"/>
    <w:rsid w:val="00845714"/>
    <w:rsid w:val="00845E9D"/>
    <w:rsid w:val="008770C4"/>
    <w:rsid w:val="009505E1"/>
    <w:rsid w:val="009741ED"/>
    <w:rsid w:val="009A3728"/>
    <w:rsid w:val="009B3066"/>
    <w:rsid w:val="009B71B2"/>
    <w:rsid w:val="009F7CD4"/>
    <w:rsid w:val="00A21B56"/>
    <w:rsid w:val="00A51B1D"/>
    <w:rsid w:val="00A77532"/>
    <w:rsid w:val="00A778D1"/>
    <w:rsid w:val="00A84CD7"/>
    <w:rsid w:val="00A8673A"/>
    <w:rsid w:val="00B11870"/>
    <w:rsid w:val="00B1239D"/>
    <w:rsid w:val="00B128F1"/>
    <w:rsid w:val="00B14202"/>
    <w:rsid w:val="00B35D88"/>
    <w:rsid w:val="00B40FBF"/>
    <w:rsid w:val="00B834D4"/>
    <w:rsid w:val="00BB1113"/>
    <w:rsid w:val="00BC0A25"/>
    <w:rsid w:val="00BC2366"/>
    <w:rsid w:val="00BE2B1C"/>
    <w:rsid w:val="00C1317D"/>
    <w:rsid w:val="00C212EF"/>
    <w:rsid w:val="00C35FAA"/>
    <w:rsid w:val="00C55757"/>
    <w:rsid w:val="00C97860"/>
    <w:rsid w:val="00CA1893"/>
    <w:rsid w:val="00CB41A3"/>
    <w:rsid w:val="00CD065A"/>
    <w:rsid w:val="00D31657"/>
    <w:rsid w:val="00D35725"/>
    <w:rsid w:val="00D449DD"/>
    <w:rsid w:val="00DA19AC"/>
    <w:rsid w:val="00E15191"/>
    <w:rsid w:val="00E85DC5"/>
    <w:rsid w:val="00EB5A96"/>
    <w:rsid w:val="00F14D79"/>
    <w:rsid w:val="00FD1094"/>
    <w:rsid w:val="00FE6B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paragraph" w:customStyle="1" w:styleId="Seo">
    <w:name w:val="Seção"/>
    <w:basedOn w:val="Normal"/>
    <w:uiPriority w:val="2"/>
    <w:qFormat/>
    <w:rsid w:val="00C1317D"/>
    <w:pPr>
      <w:spacing w:before="200" w:after="0" w:line="240" w:lineRule="auto"/>
      <w:contextualSpacing/>
    </w:pPr>
    <w:rPr>
      <w:rFonts w:ascii="Century Schoolbook" w:eastAsia="Times New Roman" w:hAnsi="Century Schoolbook"/>
      <w:caps/>
      <w:noProof/>
      <w:color w:val="575F6D"/>
      <w:spacing w:val="10"/>
      <w:sz w:val="20"/>
      <w:szCs w:val="20"/>
    </w:rPr>
  </w:style>
  <w:style w:type="character" w:customStyle="1" w:styleId="apple-style-span">
    <w:name w:val="apple-style-span"/>
    <w:basedOn w:val="Fontepargpadro"/>
    <w:rsid w:val="00C1317D"/>
  </w:style>
  <w:style w:type="paragraph" w:styleId="Textodebalo">
    <w:name w:val="Balloon Text"/>
    <w:basedOn w:val="Normal"/>
    <w:link w:val="TextodebaloChar"/>
    <w:uiPriority w:val="99"/>
    <w:semiHidden/>
    <w:unhideWhenUsed/>
    <w:rsid w:val="00600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09F9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f\AppData\Local\Temp\Paula%20Martins%20Pire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287978-60ED-49F7-88A6-F5E7CA12C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Paula Martins Pires</Template>
  <TotalTime>49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Júlio César de Souza</vt:lpstr>
    </vt:vector>
  </TitlesOfParts>
  <Company>.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Júlio César de Souza</dc:title>
  <dc:creator>praf</dc:creator>
  <cp:lastModifiedBy>Cliente</cp:lastModifiedBy>
  <cp:revision>37</cp:revision>
  <cp:lastPrinted>2017-06-27T17:46:00Z</cp:lastPrinted>
  <dcterms:created xsi:type="dcterms:W3CDTF">2013-10-06T23:20:00Z</dcterms:created>
  <dcterms:modified xsi:type="dcterms:W3CDTF">2004-01-01T03:11:00Z</dcterms:modified>
</cp:coreProperties>
</file>