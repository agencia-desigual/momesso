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5AE8" w14:textId="744E9492" w:rsidR="00C067C5" w:rsidRPr="00FB00BE" w:rsidRDefault="00D85E5F">
      <w:pPr>
        <w:pStyle w:val="Ttulo"/>
        <w:rPr>
          <w:lang w:val="pt-BR"/>
        </w:rPr>
      </w:pPr>
      <w:r>
        <w:rPr>
          <w:lang w:val="pt-BR"/>
        </w:rPr>
        <w:t>SILMARA A. FERNANDES</w:t>
      </w:r>
    </w:p>
    <w:tbl>
      <w:tblPr>
        <w:tblStyle w:val="Tabeladocurrculo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ela de informações de contato"/>
      </w:tblPr>
      <w:tblGrid>
        <w:gridCol w:w="8618"/>
      </w:tblGrid>
      <w:tr w:rsidR="00260D3F" w:rsidRPr="00FB00BE" w14:paraId="747D3947" w14:textId="77777777" w:rsidTr="00843164">
        <w:trPr>
          <w:tblHeader/>
        </w:trPr>
        <w:tc>
          <w:tcPr>
            <w:tcW w:w="5000" w:type="pct"/>
          </w:tcPr>
          <w:p w14:paraId="67D86A91" w14:textId="537FE4CA" w:rsidR="00260D3F" w:rsidRPr="00FB00BE" w:rsidRDefault="00D85E5F" w:rsidP="00D85E5F">
            <w:pPr>
              <w:pStyle w:val="Informaesdecontato"/>
              <w:rPr>
                <w:lang w:val="pt-BR"/>
              </w:rPr>
            </w:pPr>
            <w:r>
              <w:rPr>
                <w:lang w:val="pt-BR"/>
              </w:rPr>
              <w:t>Rua: Rodovia Gabriel Melhado, 77 Bl.26 Apto. 301 Condomínio Parque Bosque dos Girassóis, Fátima Birigui/SP</w:t>
            </w:r>
            <w:r w:rsidR="00260D3F" w:rsidRPr="00FB00BE">
              <w:rPr>
                <w:lang w:val="pt-BR" w:bidi="pt-BR"/>
              </w:rPr>
              <w:t> | </w:t>
            </w:r>
            <w:r>
              <w:rPr>
                <w:lang w:val="pt-BR"/>
              </w:rPr>
              <w:t>(018)991524058</w:t>
            </w:r>
            <w:r w:rsidR="00260D3F" w:rsidRPr="00FB00BE">
              <w:rPr>
                <w:lang w:val="pt-BR" w:bidi="pt-BR"/>
              </w:rPr>
              <w:t> </w:t>
            </w:r>
            <w:r w:rsidR="007B2B47" w:rsidRPr="00FB00BE">
              <w:rPr>
                <w:lang w:val="pt-BR" w:bidi="pt-BR"/>
              </w:rPr>
              <w:t>|</w:t>
            </w:r>
            <w:r w:rsidR="007B2B47">
              <w:rPr>
                <w:lang w:val="pt-BR" w:bidi="pt-BR"/>
              </w:rPr>
              <w:t xml:space="preserve"> </w:t>
            </w:r>
            <w:r w:rsidR="007B2B47" w:rsidRPr="00FB00BE">
              <w:rPr>
                <w:lang w:val="pt-BR" w:bidi="pt-BR"/>
              </w:rPr>
              <w:t>sil_mary19@yahoo.com.br</w:t>
            </w:r>
          </w:p>
        </w:tc>
      </w:tr>
    </w:tbl>
    <w:sdt>
      <w:sdtPr>
        <w:rPr>
          <w:lang w:val="pt-BR"/>
        </w:rPr>
        <w:alias w:val="Título do objetivo:"/>
        <w:tag w:val="Título do objetivo:"/>
        <w:id w:val="-1471434502"/>
        <w:placeholder>
          <w:docPart w:val="0FDD9B6E65B3440B855CDCE38F3AF548"/>
        </w:placeholder>
        <w:temporary/>
        <w:showingPlcHdr/>
        <w15:appearance w15:val="hidden"/>
      </w:sdtPr>
      <w:sdtEndPr/>
      <w:sdtContent>
        <w:p w14:paraId="030B5B9F" w14:textId="77777777" w:rsidR="00C067C5" w:rsidRPr="00FB00BE" w:rsidRDefault="00126049" w:rsidP="002563E8">
          <w:pPr>
            <w:pStyle w:val="Ttulo1"/>
            <w:rPr>
              <w:lang w:val="pt-BR"/>
            </w:rPr>
          </w:pPr>
          <w:r w:rsidRPr="00FB00BE">
            <w:rPr>
              <w:lang w:val="pt-BR" w:bidi="pt-BR"/>
            </w:rPr>
            <w:t>Objetivo</w:t>
          </w:r>
        </w:p>
      </w:sdtContent>
    </w:sdt>
    <w:tbl>
      <w:tblPr>
        <w:tblStyle w:val="Tabeladocurrculo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ela do objetivo"/>
      </w:tblPr>
      <w:tblGrid>
        <w:gridCol w:w="8618"/>
      </w:tblGrid>
      <w:tr w:rsidR="00260D3F" w:rsidRPr="00FB00BE" w14:paraId="0F58EA02" w14:textId="77777777" w:rsidTr="00843164">
        <w:trPr>
          <w:tblHeader/>
        </w:trPr>
        <w:tc>
          <w:tcPr>
            <w:tcW w:w="5000" w:type="pct"/>
          </w:tcPr>
          <w:p w14:paraId="65C69BEE" w14:textId="2B50B9CB" w:rsidR="00260D3F" w:rsidRPr="00FB00BE" w:rsidRDefault="00D85E5F">
            <w:pPr>
              <w:rPr>
                <w:lang w:val="pt-BR"/>
              </w:rPr>
            </w:pPr>
            <w:r>
              <w:rPr>
                <w:lang w:val="pt-BR"/>
              </w:rPr>
              <w:t>Contribuir com a Empresa, me dedicar e esforçar para sempre fazer o meu melhor e também adquirir conhecimento.</w:t>
            </w:r>
          </w:p>
        </w:tc>
      </w:tr>
    </w:tbl>
    <w:sdt>
      <w:sdtPr>
        <w:rPr>
          <w:lang w:val="pt-BR"/>
        </w:rPr>
        <w:alias w:val="Título de habilidades e conhecimentos:"/>
        <w:tag w:val="Título de habilidades e conhecimentos:"/>
        <w:id w:val="-1758198345"/>
        <w:placeholder>
          <w:docPart w:val="179BA2C7A0D54AC2B6A3DDDF4421A11C"/>
        </w:placeholder>
        <w:temporary/>
        <w:showingPlcHdr/>
        <w15:appearance w15:val="hidden"/>
      </w:sdtPr>
      <w:sdtEndPr/>
      <w:sdtContent>
        <w:p w14:paraId="61161276" w14:textId="77777777" w:rsidR="00126049" w:rsidRPr="00FB00BE" w:rsidRDefault="00126049" w:rsidP="002563E8">
          <w:pPr>
            <w:pStyle w:val="Ttulo1"/>
            <w:rPr>
              <w:lang w:val="pt-BR"/>
            </w:rPr>
          </w:pPr>
          <w:r w:rsidRPr="00FB00BE">
            <w:rPr>
              <w:lang w:val="pt-BR" w:bidi="pt-BR"/>
            </w:rPr>
            <w:t>Habilidades e conhecimentos</w:t>
          </w:r>
        </w:p>
      </w:sdtContent>
    </w:sdt>
    <w:tbl>
      <w:tblPr>
        <w:tblStyle w:val="Tabeladocurrculo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Tabela de habilidades e conhecimentos:"/>
      </w:tblPr>
      <w:tblGrid>
        <w:gridCol w:w="8618"/>
      </w:tblGrid>
      <w:tr w:rsidR="00260D3F" w:rsidRPr="00FB00BE" w14:paraId="72386DF9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F045A98" w14:textId="77777777" w:rsidR="00D85E5F" w:rsidRPr="00D85E5F" w:rsidRDefault="00D85E5F" w:rsidP="00D85E5F">
            <w:pPr>
              <w:rPr>
                <w:lang w:val="pt-BR"/>
              </w:rPr>
            </w:pPr>
          </w:p>
          <w:p w14:paraId="36169B7B" w14:textId="43EF1EB6" w:rsidR="00260D3F" w:rsidRDefault="00D85E5F" w:rsidP="00843164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Curso Técnico em Recursos Humanos, Etec Centro Paula Souza, cursando</w:t>
            </w:r>
          </w:p>
          <w:p w14:paraId="4779FC11" w14:textId="752154D7" w:rsidR="00D85E5F" w:rsidRDefault="00D85E5F" w:rsidP="00843164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Curso de Assistente de Departamento Pessoal,120 horas online Projeto Triunfar, </w:t>
            </w:r>
            <w:r w:rsidR="00685D5E">
              <w:rPr>
                <w:lang w:val="pt-BR"/>
              </w:rPr>
              <w:t>concluído</w:t>
            </w:r>
          </w:p>
          <w:p w14:paraId="52E0274C" w14:textId="6B5BDE9B" w:rsidR="00456BC5" w:rsidRDefault="00456BC5" w:rsidP="00843164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Curso de Assistente de Recursos Humanos, 80 horas, Etec Centro Paula Souza, </w:t>
            </w:r>
            <w:r w:rsidR="00685D5E">
              <w:rPr>
                <w:lang w:val="pt-BR"/>
              </w:rPr>
              <w:t>concluído</w:t>
            </w:r>
          </w:p>
          <w:p w14:paraId="715D5B57" w14:textId="5A152DAC" w:rsidR="00D85E5F" w:rsidRDefault="00D85E5F" w:rsidP="00843164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Curso de Assistente de Contabilidade, 120 horas online, Projeto Triunfar, </w:t>
            </w:r>
            <w:r w:rsidR="007B2B47">
              <w:rPr>
                <w:lang w:val="pt-BR"/>
              </w:rPr>
              <w:t>concluído</w:t>
            </w:r>
          </w:p>
          <w:p w14:paraId="79860DB3" w14:textId="3EB567AF" w:rsidR="007B2B47" w:rsidRDefault="007B2B47" w:rsidP="00843164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Curso de Informática Básico, Windows, Word, Excel e Power Point, concluído</w:t>
            </w:r>
          </w:p>
          <w:p w14:paraId="3FD99D16" w14:textId="77777777" w:rsidR="00D85E5F" w:rsidRDefault="00D85E5F" w:rsidP="00843164">
            <w:pPr>
              <w:spacing w:line="240" w:lineRule="auto"/>
              <w:rPr>
                <w:lang w:val="pt-BR"/>
              </w:rPr>
            </w:pPr>
          </w:p>
          <w:p w14:paraId="26CF1A80" w14:textId="7199D894" w:rsidR="00D85E5F" w:rsidRPr="00FB00BE" w:rsidRDefault="00D85E5F" w:rsidP="00843164">
            <w:pPr>
              <w:spacing w:line="240" w:lineRule="auto"/>
              <w:rPr>
                <w:lang w:val="pt-BR"/>
              </w:rPr>
            </w:pPr>
          </w:p>
        </w:tc>
      </w:tr>
    </w:tbl>
    <w:sdt>
      <w:sdtPr>
        <w:rPr>
          <w:lang w:val="pt-BR"/>
        </w:rPr>
        <w:alias w:val="Título de experiência:"/>
        <w:tag w:val="Título de experiência:"/>
        <w:id w:val="899876606"/>
        <w:placeholder>
          <w:docPart w:val="B8AE70C0149446DFA7B1F298F4BD10C5"/>
        </w:placeholder>
        <w:temporary/>
        <w:showingPlcHdr/>
        <w15:appearance w15:val="hidden"/>
      </w:sdtPr>
      <w:sdtEndPr/>
      <w:sdtContent>
        <w:p w14:paraId="79DFE29D" w14:textId="77777777" w:rsidR="00843164" w:rsidRPr="00FB00BE" w:rsidRDefault="00843164" w:rsidP="00843164">
          <w:pPr>
            <w:pStyle w:val="Ttulo1"/>
            <w:rPr>
              <w:lang w:val="pt-BR"/>
            </w:rPr>
          </w:pPr>
          <w:r w:rsidRPr="00FB00BE">
            <w:rPr>
              <w:lang w:val="pt-BR" w:bidi="pt-BR"/>
            </w:rPr>
            <w:t>Experiência</w:t>
          </w:r>
        </w:p>
      </w:sdtContent>
    </w:sdt>
    <w:tbl>
      <w:tblPr>
        <w:tblStyle w:val="Tabeladocurrculo"/>
        <w:tblW w:w="5000" w:type="pct"/>
        <w:tblLook w:val="0600" w:firstRow="0" w:lastRow="0" w:firstColumn="0" w:lastColumn="0" w:noHBand="1" w:noVBand="1"/>
        <w:tblDescription w:val="Tabela de experiência"/>
      </w:tblPr>
      <w:tblGrid>
        <w:gridCol w:w="1574"/>
        <w:gridCol w:w="7044"/>
      </w:tblGrid>
      <w:tr w:rsidR="00843164" w:rsidRPr="00FB00BE" w14:paraId="1B48B615" w14:textId="77777777" w:rsidTr="00843164">
        <w:trPr>
          <w:tblHeader/>
        </w:trPr>
        <w:tc>
          <w:tcPr>
            <w:tcW w:w="913" w:type="pct"/>
          </w:tcPr>
          <w:p w14:paraId="1D05964D" w14:textId="53F50809" w:rsidR="00843164" w:rsidRPr="00FB00BE" w:rsidRDefault="007B2B47" w:rsidP="00843164">
            <w:pPr>
              <w:pStyle w:val="Data"/>
              <w:rPr>
                <w:lang w:val="pt-BR"/>
              </w:rPr>
            </w:pPr>
            <w:r>
              <w:rPr>
                <w:lang w:val="pt-BR"/>
              </w:rPr>
              <w:t>17/11/2016</w:t>
            </w:r>
            <w:r w:rsidR="00843164" w:rsidRPr="00FB00BE">
              <w:rPr>
                <w:lang w:val="pt-BR" w:bidi="pt-BR"/>
              </w:rPr>
              <w:t>-</w:t>
            </w:r>
            <w:r>
              <w:rPr>
                <w:lang w:val="pt-BR"/>
              </w:rPr>
              <w:t>14/01/2019</w:t>
            </w:r>
          </w:p>
        </w:tc>
        <w:tc>
          <w:tcPr>
            <w:tcW w:w="4087" w:type="pct"/>
          </w:tcPr>
          <w:p w14:paraId="7A63C5C9" w14:textId="24A211D7" w:rsidR="00843164" w:rsidRPr="00FB00BE" w:rsidRDefault="007B2B47" w:rsidP="00297EBC">
            <w:pPr>
              <w:rPr>
                <w:lang w:val="pt-BR"/>
              </w:rPr>
            </w:pPr>
            <w:r>
              <w:rPr>
                <w:lang w:val="pt-BR"/>
              </w:rPr>
              <w:t>Operadora de Caixa</w:t>
            </w:r>
            <w:r w:rsidRPr="00FB00BE">
              <w:rPr>
                <w:lang w:val="pt-BR" w:bidi="pt-BR"/>
              </w:rPr>
              <w:t>, Luiz</w:t>
            </w:r>
            <w:r>
              <w:rPr>
                <w:i/>
              </w:rPr>
              <w:t xml:space="preserve"> Tonin Atacadista</w:t>
            </w:r>
          </w:p>
          <w:p w14:paraId="60A7AA9A" w14:textId="03DD21FD" w:rsidR="00843164" w:rsidRPr="00FB00BE" w:rsidRDefault="007B2B47" w:rsidP="00297EBC">
            <w:pPr>
              <w:pStyle w:val="Commarcadores"/>
              <w:rPr>
                <w:lang w:val="pt-BR"/>
              </w:rPr>
            </w:pPr>
            <w:r>
              <w:rPr>
                <w:lang w:val="pt-BR"/>
              </w:rPr>
              <w:t>Registrar e receber mercadorias, organizar a frente de caixa</w:t>
            </w:r>
          </w:p>
        </w:tc>
      </w:tr>
      <w:tr w:rsidR="00843164" w:rsidRPr="00FB00BE" w14:paraId="07CC5BCB" w14:textId="77777777" w:rsidTr="00843164">
        <w:tc>
          <w:tcPr>
            <w:tcW w:w="913" w:type="pct"/>
          </w:tcPr>
          <w:p w14:paraId="4F7DF8D4" w14:textId="3ADF75F9" w:rsidR="00843164" w:rsidRPr="00FB00BE" w:rsidRDefault="007B2B47" w:rsidP="00843164">
            <w:pPr>
              <w:pStyle w:val="Data"/>
              <w:rPr>
                <w:lang w:val="pt-BR"/>
              </w:rPr>
            </w:pPr>
            <w:r>
              <w:rPr>
                <w:lang w:val="pt-BR"/>
              </w:rPr>
              <w:t>04/05/2015</w:t>
            </w:r>
            <w:r w:rsidR="00843164" w:rsidRPr="00FB00BE">
              <w:rPr>
                <w:lang w:val="pt-BR" w:bidi="pt-BR"/>
              </w:rPr>
              <w:t>-</w:t>
            </w:r>
            <w:r>
              <w:rPr>
                <w:lang w:val="pt-BR"/>
              </w:rPr>
              <w:t>13/03/2016</w:t>
            </w:r>
          </w:p>
        </w:tc>
        <w:tc>
          <w:tcPr>
            <w:tcW w:w="4087" w:type="pct"/>
          </w:tcPr>
          <w:p w14:paraId="2EBFB582" w14:textId="58E1DE31" w:rsidR="00843164" w:rsidRPr="00FB00BE" w:rsidRDefault="007B2B47" w:rsidP="00297EBC">
            <w:pPr>
              <w:rPr>
                <w:lang w:val="pt-BR"/>
              </w:rPr>
            </w:pPr>
            <w:r>
              <w:rPr>
                <w:lang w:val="pt-BR"/>
              </w:rPr>
              <w:t>Operadora de Caixa</w:t>
            </w:r>
            <w:r w:rsidRPr="00FB00BE">
              <w:rPr>
                <w:lang w:val="pt-BR" w:bidi="pt-BR"/>
              </w:rPr>
              <w:t>, Supermercados</w:t>
            </w:r>
            <w:r>
              <w:rPr>
                <w:i/>
              </w:rPr>
              <w:t xml:space="preserve"> Rondon</w:t>
            </w:r>
          </w:p>
          <w:p w14:paraId="0BA30390" w14:textId="6D06174F" w:rsidR="00843164" w:rsidRPr="00FB00BE" w:rsidRDefault="007B2B47" w:rsidP="00297EBC">
            <w:pPr>
              <w:pStyle w:val="Commarcadores"/>
              <w:rPr>
                <w:lang w:val="pt-BR"/>
              </w:rPr>
            </w:pPr>
            <w:r>
              <w:rPr>
                <w:lang w:val="pt-BR"/>
              </w:rPr>
              <w:t>Registrar e receber mercadorias, organizar frente de caixa</w:t>
            </w:r>
          </w:p>
        </w:tc>
      </w:tr>
    </w:tbl>
    <w:p w14:paraId="45EA423A" w14:textId="35A5CB6D" w:rsidR="00843164" w:rsidRPr="00FB00BE" w:rsidRDefault="00843164" w:rsidP="00843164">
      <w:pPr>
        <w:pStyle w:val="Ttulo1"/>
        <w:rPr>
          <w:lang w:val="pt-BR"/>
        </w:rPr>
      </w:pPr>
    </w:p>
    <w:p w14:paraId="127D99C2" w14:textId="48FCF354" w:rsidR="00126049" w:rsidRPr="00FB00BE" w:rsidRDefault="00126049" w:rsidP="002563E8">
      <w:pPr>
        <w:pStyle w:val="Ttulo1"/>
        <w:rPr>
          <w:lang w:val="pt-BR"/>
        </w:rPr>
      </w:pPr>
    </w:p>
    <w:p w14:paraId="6142E98C" w14:textId="43B56CBD" w:rsidR="00126049" w:rsidRPr="00FB00BE" w:rsidRDefault="00126049" w:rsidP="00860427">
      <w:pPr>
        <w:pStyle w:val="Ttulo1"/>
        <w:pBdr>
          <w:bottom w:val="double" w:sz="2" w:space="31" w:color="595959" w:themeColor="text1" w:themeTint="A6"/>
        </w:pBdr>
        <w:rPr>
          <w:lang w:val="pt-BR"/>
        </w:rPr>
      </w:pPr>
    </w:p>
    <w:p w14:paraId="66F62FDA" w14:textId="77777777" w:rsidR="00260D3F" w:rsidRPr="00FB00BE" w:rsidRDefault="00260D3F" w:rsidP="007B2B47">
      <w:pPr>
        <w:pStyle w:val="Informaesdecontato"/>
        <w:rPr>
          <w:lang w:val="pt-BR"/>
        </w:rPr>
      </w:pPr>
    </w:p>
    <w:sectPr w:rsidR="00260D3F" w:rsidRPr="00FB00BE" w:rsidSect="00FE082D">
      <w:footerReference w:type="default" r:id="rId11"/>
      <w:pgSz w:w="11906" w:h="16838" w:code="9"/>
      <w:pgMar w:top="1077" w:right="1644" w:bottom="1077" w:left="16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319F3" w14:textId="77777777" w:rsidR="00A9397A" w:rsidRDefault="00A9397A">
      <w:pPr>
        <w:spacing w:after="0"/>
      </w:pPr>
      <w:r>
        <w:separator/>
      </w:r>
    </w:p>
    <w:p w14:paraId="60C74496" w14:textId="77777777" w:rsidR="00A9397A" w:rsidRDefault="00A9397A"/>
  </w:endnote>
  <w:endnote w:type="continuationSeparator" w:id="0">
    <w:p w14:paraId="0B295564" w14:textId="77777777" w:rsidR="00A9397A" w:rsidRDefault="00A9397A">
      <w:pPr>
        <w:spacing w:after="0"/>
      </w:pPr>
      <w:r>
        <w:continuationSeparator/>
      </w:r>
    </w:p>
    <w:p w14:paraId="4BBD91A1" w14:textId="77777777" w:rsidR="00A9397A" w:rsidRDefault="00A93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1D2DF" w14:textId="77777777" w:rsidR="00C067C5" w:rsidRDefault="00F6077F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D54F82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DE4F1" w14:textId="77777777" w:rsidR="00A9397A" w:rsidRDefault="00A9397A">
      <w:pPr>
        <w:spacing w:after="0"/>
      </w:pPr>
      <w:r>
        <w:separator/>
      </w:r>
    </w:p>
    <w:p w14:paraId="0624B211" w14:textId="77777777" w:rsidR="00A9397A" w:rsidRDefault="00A9397A"/>
  </w:footnote>
  <w:footnote w:type="continuationSeparator" w:id="0">
    <w:p w14:paraId="6D854358" w14:textId="77777777" w:rsidR="00A9397A" w:rsidRDefault="00A9397A">
      <w:pPr>
        <w:spacing w:after="0"/>
      </w:pPr>
      <w:r>
        <w:continuationSeparator/>
      </w:r>
    </w:p>
    <w:p w14:paraId="2C757005" w14:textId="77777777" w:rsidR="00A9397A" w:rsidRDefault="00A939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5F"/>
    <w:rsid w:val="000C0CA7"/>
    <w:rsid w:val="000F2762"/>
    <w:rsid w:val="00126049"/>
    <w:rsid w:val="0014523F"/>
    <w:rsid w:val="00254924"/>
    <w:rsid w:val="002563E8"/>
    <w:rsid w:val="00260D3F"/>
    <w:rsid w:val="00456BC5"/>
    <w:rsid w:val="004827F9"/>
    <w:rsid w:val="00650306"/>
    <w:rsid w:val="00685D5E"/>
    <w:rsid w:val="00693B17"/>
    <w:rsid w:val="006C2FF5"/>
    <w:rsid w:val="006D66C9"/>
    <w:rsid w:val="00762CE4"/>
    <w:rsid w:val="00775F18"/>
    <w:rsid w:val="007B2B47"/>
    <w:rsid w:val="00843164"/>
    <w:rsid w:val="00854E7D"/>
    <w:rsid w:val="008551F7"/>
    <w:rsid w:val="00860427"/>
    <w:rsid w:val="008B5DC0"/>
    <w:rsid w:val="00A82DCC"/>
    <w:rsid w:val="00A9397A"/>
    <w:rsid w:val="00C02E26"/>
    <w:rsid w:val="00C067C5"/>
    <w:rsid w:val="00CB62D8"/>
    <w:rsid w:val="00CC05D9"/>
    <w:rsid w:val="00CD7582"/>
    <w:rsid w:val="00D0020C"/>
    <w:rsid w:val="00D06E8C"/>
    <w:rsid w:val="00D54F82"/>
    <w:rsid w:val="00D65641"/>
    <w:rsid w:val="00D81F4E"/>
    <w:rsid w:val="00D85E5F"/>
    <w:rsid w:val="00E76367"/>
    <w:rsid w:val="00E80C28"/>
    <w:rsid w:val="00F25533"/>
    <w:rsid w:val="00F6077F"/>
    <w:rsid w:val="00F63B5F"/>
    <w:rsid w:val="00FB00BE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4678"/>
  <w15:chartTrackingRefBased/>
  <w15:docId w15:val="{551219A0-753D-4559-AAE9-33DED9E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Ttulo1">
    <w:name w:val="heading 1"/>
    <w:basedOn w:val="Normal"/>
    <w:link w:val="Ttulo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Commarcadores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unhideWhenUsed/>
    <w:rsid w:val="008B5DC0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B5DC0"/>
  </w:style>
  <w:style w:type="paragraph" w:styleId="Rodap">
    <w:name w:val="footer"/>
    <w:basedOn w:val="Normal"/>
    <w:link w:val="Rodap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aChar">
    <w:name w:val="Data Char"/>
    <w:basedOn w:val="Fontepargpadro"/>
    <w:link w:val="Data"/>
    <w:uiPriority w:val="6"/>
    <w:rsid w:val="008B5DC0"/>
    <w:rPr>
      <w:color w:val="auto"/>
    </w:rPr>
  </w:style>
  <w:style w:type="character" w:styleId="nfase">
    <w:name w:val="Emphasis"/>
    <w:basedOn w:val="Fontepargpadro"/>
    <w:uiPriority w:val="7"/>
    <w:unhideWhenUsed/>
    <w:qFormat/>
    <w:rPr>
      <w:i/>
      <w:iCs/>
      <w:color w:val="404040" w:themeColor="text1" w:themeTint="BF"/>
    </w:rPr>
  </w:style>
  <w:style w:type="paragraph" w:customStyle="1" w:styleId="Informaesdecontato">
    <w:name w:val="Informações de contato"/>
    <w:basedOn w:val="Normal"/>
    <w:uiPriority w:val="2"/>
    <w:qFormat/>
    <w:pPr>
      <w:spacing w:after="360"/>
      <w:contextualSpacing/>
    </w:pPr>
  </w:style>
  <w:style w:type="character" w:customStyle="1" w:styleId="Ttulo1Char">
    <w:name w:val="Título 1 Char"/>
    <w:basedOn w:val="Fontepargpadro"/>
    <w:link w:val="Ttulo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5D9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05D9"/>
  </w:style>
  <w:style w:type="paragraph" w:styleId="Textoembloco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5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5D9"/>
  </w:style>
  <w:style w:type="paragraph" w:styleId="Corpodetexto2">
    <w:name w:val="Body Text 2"/>
    <w:basedOn w:val="Normal"/>
    <w:link w:val="Corpodetexto2Char"/>
    <w:uiPriority w:val="99"/>
    <w:semiHidden/>
    <w:unhideWhenUsed/>
    <w:rsid w:val="00CC05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05D9"/>
  </w:style>
  <w:style w:type="paragraph" w:styleId="Corpodetexto3">
    <w:name w:val="Body Text 3"/>
    <w:basedOn w:val="Normal"/>
    <w:link w:val="Corpodetexto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05D9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05D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05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05D9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05D9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05D9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05D9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C05D9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C05D9"/>
  </w:style>
  <w:style w:type="table" w:styleId="GradeColorida">
    <w:name w:val="Colorful Grid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C05D9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5D9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05D9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05D9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05D9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05D9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05D9"/>
  </w:style>
  <w:style w:type="character" w:styleId="Refdenotadefim">
    <w:name w:val="end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05D9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05D9"/>
    <w:rPr>
      <w:szCs w:val="20"/>
    </w:rPr>
  </w:style>
  <w:style w:type="table" w:styleId="TabeladeGrade1Clara">
    <w:name w:val="Grid Table 1 Light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har">
    <w:name w:val="Título 6 Char"/>
    <w:basedOn w:val="Fontepargpadro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har">
    <w:name w:val="Título 8 Char"/>
    <w:basedOn w:val="Fontepargpadro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05D9"/>
  </w:style>
  <w:style w:type="paragraph" w:styleId="EndereoHTML">
    <w:name w:val="HTML Address"/>
    <w:basedOn w:val="Normal"/>
    <w:link w:val="EndereoHTML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05D9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05D9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05D9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C0CA7"/>
    <w:rPr>
      <w:i/>
      <w:iCs/>
      <w:color w:val="6E6E6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Numerada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05D9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05D9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05D9"/>
  </w:style>
  <w:style w:type="character" w:styleId="Nmerodepgina">
    <w:name w:val="page number"/>
    <w:basedOn w:val="Fontepargpadro"/>
    <w:uiPriority w:val="99"/>
    <w:semiHidden/>
    <w:unhideWhenUsed/>
    <w:rsid w:val="00CC05D9"/>
  </w:style>
  <w:style w:type="table" w:styleId="TabelaSimples1">
    <w:name w:val="Plain Table 1"/>
    <w:basedOn w:val="Tabe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05D9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C05D9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C05D9"/>
  </w:style>
  <w:style w:type="character" w:customStyle="1" w:styleId="SaudaoChar">
    <w:name w:val="Saudação Char"/>
    <w:basedOn w:val="Fontepargpadro"/>
    <w:link w:val="Saudao"/>
    <w:uiPriority w:val="99"/>
    <w:semiHidden/>
    <w:rsid w:val="00CC05D9"/>
  </w:style>
  <w:style w:type="paragraph" w:styleId="Assinatura">
    <w:name w:val="Signature"/>
    <w:basedOn w:val="Normal"/>
    <w:link w:val="AssinaturaChar"/>
    <w:uiPriority w:val="99"/>
    <w:semiHidden/>
    <w:unhideWhenUsed/>
    <w:rsid w:val="00CC05D9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C05D9"/>
  </w:style>
  <w:style w:type="character" w:styleId="Forte">
    <w:name w:val="Strong"/>
    <w:basedOn w:val="Fontepargpadro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05D9"/>
  </w:style>
  <w:style w:type="paragraph" w:styleId="Sumrio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mara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9B6E65B3440B855CDCE38F3AF5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6248B2-1B1F-4BA8-8E66-57BE765B193E}"/>
      </w:docPartPr>
      <w:docPartBody>
        <w:p w:rsidR="00B8240E" w:rsidRDefault="00A90E56">
          <w:pPr>
            <w:pStyle w:val="0FDD9B6E65B3440B855CDCE38F3AF548"/>
          </w:pPr>
          <w:r w:rsidRPr="00FB00BE">
            <w:rPr>
              <w:lang w:bidi="pt-BR"/>
            </w:rPr>
            <w:t>Objetivo</w:t>
          </w:r>
        </w:p>
      </w:docPartBody>
    </w:docPart>
    <w:docPart>
      <w:docPartPr>
        <w:name w:val="179BA2C7A0D54AC2B6A3DDDF4421A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E93D6D-918A-4A3A-8C36-23D45FAA38C3}"/>
      </w:docPartPr>
      <w:docPartBody>
        <w:p w:rsidR="00B8240E" w:rsidRDefault="00A90E56">
          <w:pPr>
            <w:pStyle w:val="179BA2C7A0D54AC2B6A3DDDF4421A11C"/>
          </w:pPr>
          <w:r w:rsidRPr="00FB00BE">
            <w:rPr>
              <w:lang w:bidi="pt-BR"/>
            </w:rPr>
            <w:t>Habilidades e conhecimentos</w:t>
          </w:r>
        </w:p>
      </w:docPartBody>
    </w:docPart>
    <w:docPart>
      <w:docPartPr>
        <w:name w:val="B8AE70C0149446DFA7B1F298F4BD10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0E2E25-BFA6-4062-A905-F4625A5E863E}"/>
      </w:docPartPr>
      <w:docPartBody>
        <w:p w:rsidR="00B8240E" w:rsidRDefault="00A90E56">
          <w:pPr>
            <w:pStyle w:val="B8AE70C0149446DFA7B1F298F4BD10C5"/>
          </w:pPr>
          <w:r w:rsidRPr="00FB00BE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56"/>
    <w:rsid w:val="00880E4B"/>
    <w:rsid w:val="00A90E56"/>
    <w:rsid w:val="00B8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FDD9B6E65B3440B855CDCE38F3AF548">
    <w:name w:val="0FDD9B6E65B3440B855CDCE38F3AF548"/>
  </w:style>
  <w:style w:type="paragraph" w:customStyle="1" w:styleId="179BA2C7A0D54AC2B6A3DDDF4421A11C">
    <w:name w:val="179BA2C7A0D54AC2B6A3DDDF4421A11C"/>
  </w:style>
  <w:style w:type="paragraph" w:customStyle="1" w:styleId="B8AE70C0149446DFA7B1F298F4BD10C5">
    <w:name w:val="B8AE70C0149446DFA7B1F298F4BD10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D78A2-F208-4E1D-8D03-1C32696BD0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25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Silmara</dc:creator>
  <cp:lastModifiedBy>SILMARA ALMEIDA FERNANDES</cp:lastModifiedBy>
  <cp:revision>4</cp:revision>
  <dcterms:created xsi:type="dcterms:W3CDTF">2020-09-23T21:54:00Z</dcterms:created>
  <dcterms:modified xsi:type="dcterms:W3CDTF">2020-10-21T16:16:00Z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