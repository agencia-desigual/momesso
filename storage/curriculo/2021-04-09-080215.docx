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44E7" w:rsidRPr="002A1753" w:rsidRDefault="003E3DE4">
      <w:pPr>
        <w:pStyle w:val="Nome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52CA1">
        <w:rPr>
          <w:sz w:val="40"/>
          <w:szCs w:val="40"/>
        </w:rPr>
        <w:t xml:space="preserve">  </w:t>
      </w:r>
      <w:r w:rsidR="00DE3D08" w:rsidRPr="002A1753">
        <w:rPr>
          <w:sz w:val="40"/>
          <w:szCs w:val="40"/>
        </w:rPr>
        <w:t>Elizangela Aparecida de Lima Batista</w:t>
      </w:r>
    </w:p>
    <w:p w:rsidR="00D470B0" w:rsidRPr="000324AC" w:rsidRDefault="002A1753">
      <w:pPr>
        <w:pStyle w:val="InformaesdeContato"/>
        <w:rPr>
          <w:sz w:val="28"/>
          <w:szCs w:val="28"/>
        </w:rPr>
      </w:pPr>
      <w:r w:rsidRPr="000324AC">
        <w:rPr>
          <w:sz w:val="28"/>
          <w:szCs w:val="28"/>
        </w:rPr>
        <w:t xml:space="preserve">Rua: João </w:t>
      </w:r>
      <w:proofErr w:type="spellStart"/>
      <w:r w:rsidRPr="000324AC">
        <w:rPr>
          <w:sz w:val="28"/>
          <w:szCs w:val="28"/>
        </w:rPr>
        <w:t>Pelarin</w:t>
      </w:r>
      <w:proofErr w:type="spellEnd"/>
      <w:r w:rsidRPr="000324AC">
        <w:rPr>
          <w:sz w:val="28"/>
          <w:szCs w:val="28"/>
        </w:rPr>
        <w:t xml:space="preserve"> – 126 – Birigui 1, Birigui SP</w:t>
      </w:r>
      <w:r w:rsidR="00D470B0" w:rsidRPr="000324AC">
        <w:rPr>
          <w:sz w:val="28"/>
          <w:szCs w:val="28"/>
        </w:rPr>
        <w:t>.</w:t>
      </w:r>
      <w:r w:rsidRPr="000324AC">
        <w:rPr>
          <w:sz w:val="28"/>
          <w:szCs w:val="28"/>
        </w:rPr>
        <w:t xml:space="preserve"> </w:t>
      </w:r>
    </w:p>
    <w:p w:rsidR="009D44E7" w:rsidRPr="000324AC" w:rsidRDefault="002A1753">
      <w:pPr>
        <w:pStyle w:val="InformaesdeContato"/>
        <w:rPr>
          <w:sz w:val="28"/>
          <w:szCs w:val="28"/>
        </w:rPr>
      </w:pPr>
      <w:r w:rsidRPr="000324AC">
        <w:rPr>
          <w:sz w:val="28"/>
          <w:szCs w:val="28"/>
        </w:rPr>
        <w:t>CEP</w:t>
      </w:r>
      <w:r w:rsidR="00D470B0" w:rsidRPr="000324AC">
        <w:rPr>
          <w:sz w:val="28"/>
          <w:szCs w:val="28"/>
        </w:rPr>
        <w:t>: 16200433</w:t>
      </w:r>
    </w:p>
    <w:p w:rsidR="003E2FF6" w:rsidRPr="000324AC" w:rsidRDefault="003E2FF6">
      <w:pPr>
        <w:pStyle w:val="InformaesdeContato"/>
        <w:rPr>
          <w:sz w:val="28"/>
          <w:szCs w:val="28"/>
        </w:rPr>
      </w:pPr>
      <w:proofErr w:type="spellStart"/>
      <w:r w:rsidRPr="000324AC">
        <w:rPr>
          <w:sz w:val="28"/>
          <w:szCs w:val="28"/>
        </w:rPr>
        <w:t>Tel</w:t>
      </w:r>
      <w:proofErr w:type="spellEnd"/>
      <w:r w:rsidRPr="000324AC">
        <w:rPr>
          <w:sz w:val="28"/>
          <w:szCs w:val="28"/>
        </w:rPr>
        <w:t>: (18) 991</w:t>
      </w:r>
      <w:r w:rsidR="00DB1015" w:rsidRPr="000324AC">
        <w:rPr>
          <w:sz w:val="28"/>
          <w:szCs w:val="28"/>
        </w:rPr>
        <w:t>589991</w:t>
      </w:r>
    </w:p>
    <w:sdt>
      <w:sdtPr>
        <w:id w:val="-1179423465"/>
        <w:placeholder>
          <w:docPart w:val="3CF3DFF68DC5A341833B14AE23BEFA53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 w:rsidRPr="000324AC">
            <w:rPr>
              <w:sz w:val="32"/>
              <w:lang w:bidi="pt-BR"/>
            </w:rPr>
            <w:t>Objetivo</w:t>
          </w:r>
        </w:p>
      </w:sdtContent>
    </w:sdt>
    <w:p w:rsidR="009D44E7" w:rsidRPr="000324AC" w:rsidRDefault="00EA723F">
      <w:pPr>
        <w:rPr>
          <w:sz w:val="28"/>
          <w:szCs w:val="28"/>
        </w:rPr>
      </w:pPr>
      <w:r w:rsidRPr="000324AC">
        <w:rPr>
          <w:sz w:val="28"/>
          <w:szCs w:val="28"/>
        </w:rPr>
        <w:t xml:space="preserve">Habilidade para atuar no auxílio em rotinas do setor, organização </w:t>
      </w:r>
      <w:r w:rsidR="003A1289" w:rsidRPr="000324AC">
        <w:rPr>
          <w:sz w:val="28"/>
          <w:szCs w:val="28"/>
        </w:rPr>
        <w:t xml:space="preserve">do ambiente e nas demais atividades diárias da empresa, visando </w:t>
      </w:r>
      <w:r w:rsidR="008F02E1" w:rsidRPr="000324AC">
        <w:rPr>
          <w:sz w:val="28"/>
          <w:szCs w:val="28"/>
        </w:rPr>
        <w:t>a</w:t>
      </w:r>
      <w:r w:rsidR="001D6814" w:rsidRPr="000324AC">
        <w:rPr>
          <w:sz w:val="28"/>
          <w:szCs w:val="28"/>
        </w:rPr>
        <w:t xml:space="preserve"> qualidade do serviço prestado.</w:t>
      </w:r>
    </w:p>
    <w:p w:rsidR="004D1A03" w:rsidRPr="000324AC" w:rsidRDefault="00B80538">
      <w:pPr>
        <w:rPr>
          <w:sz w:val="28"/>
          <w:szCs w:val="28"/>
        </w:rPr>
      </w:pPr>
      <w:r w:rsidRPr="000324AC">
        <w:rPr>
          <w:sz w:val="28"/>
          <w:szCs w:val="28"/>
        </w:rPr>
        <w:t xml:space="preserve">Disposição para atuar </w:t>
      </w:r>
      <w:r w:rsidR="004D1A03" w:rsidRPr="000324AC">
        <w:rPr>
          <w:sz w:val="28"/>
          <w:szCs w:val="28"/>
        </w:rPr>
        <w:t>em qualquer área da empresa.</w:t>
      </w:r>
    </w:p>
    <w:sdt>
      <w:sdtPr>
        <w:id w:val="1728489637"/>
        <w:placeholder>
          <w:docPart w:val="98DE003F852CEE4B8C6AFCD943EB94FB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 w:rsidRPr="000324AC">
            <w:rPr>
              <w:sz w:val="32"/>
              <w:lang w:bidi="pt-BR"/>
            </w:rPr>
            <w:t>Experiência</w:t>
          </w:r>
        </w:p>
      </w:sdtContent>
    </w:sdt>
    <w:p w:rsidR="00EA19C4" w:rsidRDefault="00011F5D" w:rsidP="002C2102">
      <w:pPr>
        <w:pStyle w:val="PargrafodaLista"/>
        <w:ind w:left="720"/>
        <w:rPr>
          <w:sz w:val="28"/>
          <w:szCs w:val="28"/>
          <w:lang w:bidi="pt-BR"/>
        </w:rPr>
      </w:pPr>
      <w:r w:rsidRPr="001E180D">
        <w:rPr>
          <w:sz w:val="28"/>
          <w:szCs w:val="28"/>
          <w:lang w:bidi="pt-BR"/>
        </w:rPr>
        <w:t xml:space="preserve">Experiência com cerca de 20 anos trabalhando </w:t>
      </w:r>
      <w:r w:rsidR="00405534" w:rsidRPr="001E180D">
        <w:rPr>
          <w:sz w:val="28"/>
          <w:szCs w:val="28"/>
          <w:lang w:bidi="pt-BR"/>
        </w:rPr>
        <w:t xml:space="preserve">na área </w:t>
      </w:r>
      <w:r w:rsidR="00C8499D">
        <w:rPr>
          <w:sz w:val="28"/>
          <w:szCs w:val="28"/>
          <w:lang w:bidi="pt-BR"/>
        </w:rPr>
        <w:t>indust</w:t>
      </w:r>
      <w:r w:rsidR="002C2102">
        <w:rPr>
          <w:sz w:val="28"/>
          <w:szCs w:val="28"/>
          <w:lang w:bidi="pt-BR"/>
        </w:rPr>
        <w:t xml:space="preserve">rial de calçados  </w:t>
      </w:r>
      <w:r w:rsidR="008F0033">
        <w:rPr>
          <w:sz w:val="28"/>
          <w:szCs w:val="28"/>
          <w:lang w:bidi="pt-BR"/>
        </w:rPr>
        <w:t xml:space="preserve"> </w:t>
      </w:r>
    </w:p>
    <w:p w:rsidR="008F0033" w:rsidRDefault="002C2102" w:rsidP="001B5ECB">
      <w:pPr>
        <w:pStyle w:val="PargrafodaLista"/>
        <w:numPr>
          <w:ilvl w:val="0"/>
          <w:numId w:val="14"/>
        </w:numPr>
        <w:rPr>
          <w:sz w:val="28"/>
          <w:szCs w:val="28"/>
          <w:lang w:bidi="pt-BR"/>
        </w:rPr>
      </w:pPr>
      <w:r>
        <w:rPr>
          <w:sz w:val="28"/>
          <w:szCs w:val="28"/>
          <w:lang w:bidi="pt-BR"/>
        </w:rPr>
        <w:t xml:space="preserve">Cortadora </w:t>
      </w:r>
      <w:r w:rsidR="00625CF3">
        <w:rPr>
          <w:sz w:val="28"/>
          <w:szCs w:val="28"/>
          <w:lang w:bidi="pt-BR"/>
        </w:rPr>
        <w:t xml:space="preserve">– </w:t>
      </w:r>
      <w:proofErr w:type="spellStart"/>
      <w:r w:rsidR="00DB51E4">
        <w:rPr>
          <w:sz w:val="28"/>
          <w:szCs w:val="28"/>
          <w:lang w:bidi="pt-BR"/>
        </w:rPr>
        <w:t>Klin</w:t>
      </w:r>
      <w:proofErr w:type="spellEnd"/>
      <w:r w:rsidR="00DB51E4">
        <w:rPr>
          <w:sz w:val="28"/>
          <w:szCs w:val="28"/>
          <w:lang w:bidi="pt-BR"/>
        </w:rPr>
        <w:t xml:space="preserve"> Calçados</w:t>
      </w:r>
      <w:r w:rsidR="00DD07E6">
        <w:rPr>
          <w:sz w:val="28"/>
          <w:szCs w:val="28"/>
          <w:lang w:bidi="pt-BR"/>
        </w:rPr>
        <w:t xml:space="preserve"> Birigui, entre os anos de 1994 </w:t>
      </w:r>
      <w:r w:rsidR="00BF0F2A">
        <w:rPr>
          <w:sz w:val="28"/>
          <w:szCs w:val="28"/>
          <w:lang w:bidi="pt-BR"/>
        </w:rPr>
        <w:t>à 2003</w:t>
      </w:r>
      <w:r w:rsidR="00F205F1">
        <w:rPr>
          <w:sz w:val="28"/>
          <w:szCs w:val="28"/>
          <w:lang w:bidi="pt-BR"/>
        </w:rPr>
        <w:t>;</w:t>
      </w:r>
    </w:p>
    <w:p w:rsidR="00405534" w:rsidRPr="001E180D" w:rsidRDefault="001B5ECB" w:rsidP="001B5ECB">
      <w:pPr>
        <w:pStyle w:val="PargrafodaLista"/>
        <w:numPr>
          <w:ilvl w:val="0"/>
          <w:numId w:val="14"/>
        </w:numPr>
        <w:rPr>
          <w:sz w:val="28"/>
          <w:szCs w:val="28"/>
          <w:lang w:bidi="pt-BR"/>
        </w:rPr>
      </w:pPr>
      <w:r w:rsidRPr="001E180D">
        <w:rPr>
          <w:sz w:val="28"/>
          <w:szCs w:val="28"/>
          <w:lang w:bidi="pt-BR"/>
        </w:rPr>
        <w:t xml:space="preserve">Cortadora – </w:t>
      </w:r>
      <w:proofErr w:type="spellStart"/>
      <w:r w:rsidRPr="001E180D">
        <w:rPr>
          <w:sz w:val="28"/>
          <w:szCs w:val="28"/>
          <w:lang w:bidi="pt-BR"/>
        </w:rPr>
        <w:t>Kidy</w:t>
      </w:r>
      <w:proofErr w:type="spellEnd"/>
      <w:r w:rsidRPr="001E180D">
        <w:rPr>
          <w:sz w:val="28"/>
          <w:szCs w:val="28"/>
          <w:lang w:bidi="pt-BR"/>
        </w:rPr>
        <w:t xml:space="preserve"> Birigui </w:t>
      </w:r>
      <w:r w:rsidR="008F02E1" w:rsidRPr="001E180D">
        <w:rPr>
          <w:sz w:val="28"/>
          <w:szCs w:val="28"/>
          <w:lang w:bidi="pt-BR"/>
        </w:rPr>
        <w:t>Cal</w:t>
      </w:r>
      <w:r w:rsidR="00DB51E4">
        <w:rPr>
          <w:sz w:val="28"/>
          <w:szCs w:val="28"/>
          <w:lang w:bidi="pt-BR"/>
        </w:rPr>
        <w:t>ça</w:t>
      </w:r>
      <w:r w:rsidR="008F02E1" w:rsidRPr="001E180D">
        <w:rPr>
          <w:sz w:val="28"/>
          <w:szCs w:val="28"/>
          <w:lang w:bidi="pt-BR"/>
        </w:rPr>
        <w:t>dos, entre os anos de 2004 à 2009</w:t>
      </w:r>
      <w:r w:rsidR="00CE1345" w:rsidRPr="001E180D">
        <w:rPr>
          <w:sz w:val="28"/>
          <w:szCs w:val="28"/>
          <w:lang w:bidi="pt-BR"/>
        </w:rPr>
        <w:t>;</w:t>
      </w:r>
    </w:p>
    <w:p w:rsidR="008F02E1" w:rsidRPr="001E180D" w:rsidRDefault="008F02E1" w:rsidP="001B5ECB">
      <w:pPr>
        <w:pStyle w:val="PargrafodaLista"/>
        <w:numPr>
          <w:ilvl w:val="0"/>
          <w:numId w:val="14"/>
        </w:numPr>
        <w:rPr>
          <w:sz w:val="28"/>
          <w:szCs w:val="28"/>
          <w:lang w:bidi="pt-BR"/>
        </w:rPr>
      </w:pPr>
      <w:r w:rsidRPr="001E180D">
        <w:rPr>
          <w:sz w:val="28"/>
          <w:szCs w:val="28"/>
          <w:lang w:bidi="pt-BR"/>
        </w:rPr>
        <w:t xml:space="preserve">Cortadora – </w:t>
      </w:r>
      <w:proofErr w:type="spellStart"/>
      <w:r w:rsidRPr="001E180D">
        <w:rPr>
          <w:sz w:val="28"/>
          <w:szCs w:val="28"/>
          <w:lang w:bidi="pt-BR"/>
        </w:rPr>
        <w:t>Ortobaby</w:t>
      </w:r>
      <w:proofErr w:type="spellEnd"/>
      <w:r w:rsidRPr="001E180D">
        <w:rPr>
          <w:sz w:val="28"/>
          <w:szCs w:val="28"/>
          <w:lang w:bidi="pt-BR"/>
        </w:rPr>
        <w:t xml:space="preserve"> </w:t>
      </w:r>
      <w:r w:rsidR="00466CF0" w:rsidRPr="001E180D">
        <w:rPr>
          <w:sz w:val="28"/>
          <w:szCs w:val="28"/>
          <w:lang w:bidi="pt-BR"/>
        </w:rPr>
        <w:t>Calçados, entre os anos de 2009 à 2016</w:t>
      </w:r>
      <w:r w:rsidR="00CE1345" w:rsidRPr="001E180D">
        <w:rPr>
          <w:sz w:val="28"/>
          <w:szCs w:val="28"/>
          <w:lang w:bidi="pt-BR"/>
        </w:rPr>
        <w:t>;</w:t>
      </w:r>
    </w:p>
    <w:p w:rsidR="00466CF0" w:rsidRDefault="00466CF0" w:rsidP="001B5ECB">
      <w:pPr>
        <w:pStyle w:val="PargrafodaLista"/>
        <w:numPr>
          <w:ilvl w:val="0"/>
          <w:numId w:val="14"/>
        </w:numPr>
        <w:rPr>
          <w:sz w:val="28"/>
          <w:szCs w:val="28"/>
          <w:lang w:bidi="pt-BR"/>
        </w:rPr>
      </w:pPr>
      <w:r w:rsidRPr="001E180D">
        <w:rPr>
          <w:sz w:val="28"/>
          <w:szCs w:val="28"/>
          <w:lang w:bidi="pt-BR"/>
        </w:rPr>
        <w:t xml:space="preserve">Cortadora – Ana Maria Marcondes </w:t>
      </w:r>
      <w:r w:rsidR="00AA2A9E" w:rsidRPr="001E180D">
        <w:rPr>
          <w:sz w:val="28"/>
          <w:szCs w:val="28"/>
          <w:lang w:bidi="pt-BR"/>
        </w:rPr>
        <w:t xml:space="preserve">Calçados, entre </w:t>
      </w:r>
      <w:r w:rsidR="001007F9">
        <w:rPr>
          <w:sz w:val="28"/>
          <w:szCs w:val="28"/>
          <w:lang w:bidi="pt-BR"/>
        </w:rPr>
        <w:t xml:space="preserve">os anos de </w:t>
      </w:r>
      <w:r w:rsidR="00AA2A9E" w:rsidRPr="001E180D">
        <w:rPr>
          <w:sz w:val="28"/>
          <w:szCs w:val="28"/>
          <w:lang w:bidi="pt-BR"/>
        </w:rPr>
        <w:t>2017 à 2019</w:t>
      </w:r>
      <w:r w:rsidR="00F205F1">
        <w:rPr>
          <w:sz w:val="28"/>
          <w:szCs w:val="28"/>
          <w:lang w:bidi="pt-BR"/>
        </w:rPr>
        <w:t>;</w:t>
      </w:r>
    </w:p>
    <w:p w:rsidR="00BF0F2A" w:rsidRPr="001E180D" w:rsidRDefault="00BF0F2A" w:rsidP="001B5ECB">
      <w:pPr>
        <w:pStyle w:val="PargrafodaLista"/>
        <w:numPr>
          <w:ilvl w:val="0"/>
          <w:numId w:val="14"/>
        </w:numPr>
        <w:rPr>
          <w:sz w:val="28"/>
          <w:szCs w:val="28"/>
          <w:lang w:bidi="pt-BR"/>
        </w:rPr>
      </w:pPr>
      <w:r>
        <w:rPr>
          <w:sz w:val="28"/>
          <w:szCs w:val="28"/>
          <w:lang w:bidi="pt-BR"/>
        </w:rPr>
        <w:t xml:space="preserve">Cortadora – </w:t>
      </w:r>
      <w:r w:rsidR="00AC30B5">
        <w:rPr>
          <w:sz w:val="28"/>
          <w:szCs w:val="28"/>
          <w:lang w:bidi="pt-BR"/>
        </w:rPr>
        <w:t xml:space="preserve">M. L. </w:t>
      </w:r>
      <w:proofErr w:type="spellStart"/>
      <w:r w:rsidR="00AC30B5">
        <w:rPr>
          <w:sz w:val="28"/>
          <w:szCs w:val="28"/>
          <w:lang w:bidi="pt-BR"/>
        </w:rPr>
        <w:t>Bearare</w:t>
      </w:r>
      <w:proofErr w:type="spellEnd"/>
      <w:r w:rsidR="0098676D">
        <w:rPr>
          <w:sz w:val="28"/>
          <w:szCs w:val="28"/>
          <w:lang w:bidi="pt-BR"/>
        </w:rPr>
        <w:t xml:space="preserve"> industrial e comércio de calçados</w:t>
      </w:r>
      <w:r w:rsidR="001007F9">
        <w:rPr>
          <w:sz w:val="28"/>
          <w:szCs w:val="28"/>
          <w:lang w:bidi="pt-BR"/>
        </w:rPr>
        <w:t>, entre o</w:t>
      </w:r>
      <w:r w:rsidR="008C28A0">
        <w:rPr>
          <w:sz w:val="28"/>
          <w:szCs w:val="28"/>
          <w:lang w:bidi="pt-BR"/>
        </w:rPr>
        <w:t>s meses de Janeiro à Março de 2020 (</w:t>
      </w:r>
      <w:r w:rsidR="00195D74">
        <w:rPr>
          <w:sz w:val="28"/>
          <w:szCs w:val="28"/>
          <w:lang w:bidi="pt-BR"/>
        </w:rPr>
        <w:t xml:space="preserve">dispensada </w:t>
      </w:r>
      <w:r w:rsidR="00F205F1">
        <w:rPr>
          <w:sz w:val="28"/>
          <w:szCs w:val="28"/>
          <w:lang w:bidi="pt-BR"/>
        </w:rPr>
        <w:t>por conta da pandemia).</w:t>
      </w:r>
    </w:p>
    <w:sdt>
      <w:sdtPr>
        <w:id w:val="720946933"/>
        <w:placeholder>
          <w:docPart w:val="B17B2D80822AD74A98C169E8773DA3B7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 w:rsidRPr="000324AC">
            <w:rPr>
              <w:sz w:val="32"/>
              <w:lang w:bidi="pt-BR"/>
            </w:rPr>
            <w:t>Educação</w:t>
          </w:r>
        </w:p>
      </w:sdtContent>
    </w:sdt>
    <w:p w:rsidR="009D44E7" w:rsidRPr="003609D3" w:rsidRDefault="00A96A92">
      <w:pPr>
        <w:rPr>
          <w:sz w:val="28"/>
          <w:szCs w:val="28"/>
        </w:rPr>
      </w:pPr>
      <w:r w:rsidRPr="003609D3">
        <w:rPr>
          <w:sz w:val="28"/>
          <w:szCs w:val="28"/>
        </w:rPr>
        <w:t xml:space="preserve">Formada pela escola Lydia Helena </w:t>
      </w:r>
      <w:proofErr w:type="spellStart"/>
      <w:r w:rsidR="00CE1345" w:rsidRPr="003609D3">
        <w:rPr>
          <w:sz w:val="28"/>
          <w:szCs w:val="28"/>
        </w:rPr>
        <w:t>Frandsen</w:t>
      </w:r>
      <w:proofErr w:type="spellEnd"/>
      <w:r w:rsidR="00CE1345" w:rsidRPr="003609D3">
        <w:rPr>
          <w:sz w:val="28"/>
          <w:szCs w:val="28"/>
        </w:rPr>
        <w:t xml:space="preserve"> </w:t>
      </w:r>
      <w:proofErr w:type="spellStart"/>
      <w:r w:rsidR="00CE1345" w:rsidRPr="003609D3">
        <w:rPr>
          <w:sz w:val="28"/>
          <w:szCs w:val="28"/>
        </w:rPr>
        <w:t>Stuhr</w:t>
      </w:r>
      <w:proofErr w:type="spellEnd"/>
      <w:r w:rsidR="00CE1345" w:rsidRPr="003609D3">
        <w:rPr>
          <w:sz w:val="28"/>
          <w:szCs w:val="28"/>
        </w:rPr>
        <w:t xml:space="preserve"> em 1995, 3° colegial completo.</w:t>
      </w:r>
    </w:p>
    <w:p w:rsidR="009D44E7" w:rsidRPr="000324AC" w:rsidRDefault="0006580B">
      <w:pPr>
        <w:pStyle w:val="Ttulo1"/>
        <w:rPr>
          <w:sz w:val="32"/>
        </w:rPr>
      </w:pPr>
      <w:r w:rsidRPr="000324AC">
        <w:rPr>
          <w:sz w:val="32"/>
        </w:rPr>
        <w:t>Complementares</w:t>
      </w:r>
    </w:p>
    <w:p w:rsidR="009D44E7" w:rsidRPr="003609D3" w:rsidRDefault="0006580B">
      <w:pPr>
        <w:pStyle w:val="Commarcadores"/>
        <w:rPr>
          <w:sz w:val="28"/>
          <w:szCs w:val="28"/>
        </w:rPr>
      </w:pPr>
      <w:r w:rsidRPr="003609D3">
        <w:rPr>
          <w:sz w:val="28"/>
          <w:szCs w:val="28"/>
        </w:rPr>
        <w:t xml:space="preserve">Curso básico de Informática 2008 </w:t>
      </w:r>
    </w:p>
    <w:p w:rsidR="0006580B" w:rsidRPr="003609D3" w:rsidRDefault="0006580B">
      <w:pPr>
        <w:pStyle w:val="Commarcadores"/>
        <w:rPr>
          <w:sz w:val="28"/>
          <w:szCs w:val="28"/>
        </w:rPr>
      </w:pPr>
      <w:r w:rsidRPr="003609D3">
        <w:rPr>
          <w:sz w:val="28"/>
          <w:szCs w:val="28"/>
        </w:rPr>
        <w:lastRenderedPageBreak/>
        <w:t xml:space="preserve">Pesponto </w:t>
      </w:r>
      <w:r w:rsidR="004D55D8" w:rsidRPr="003609D3">
        <w:rPr>
          <w:sz w:val="28"/>
          <w:szCs w:val="28"/>
        </w:rPr>
        <w:t xml:space="preserve">2017 </w:t>
      </w:r>
    </w:p>
    <w:sectPr w:rsidR="0006580B" w:rsidRPr="003609D3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2C71" w:rsidRDefault="00272C71">
      <w:r>
        <w:rPr>
          <w:lang w:bidi="pt-BR"/>
        </w:rPr>
        <w:separator/>
      </w:r>
    </w:p>
  </w:endnote>
  <w:endnote w:type="continuationSeparator" w:id="0">
    <w:p w:rsidR="00272C71" w:rsidRDefault="00272C71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2C71" w:rsidRDefault="00272C71">
      <w:r>
        <w:rPr>
          <w:lang w:bidi="pt-BR"/>
        </w:rPr>
        <w:separator/>
      </w:r>
    </w:p>
  </w:footnote>
  <w:footnote w:type="continuationSeparator" w:id="0">
    <w:p w:rsidR="00272C71" w:rsidRDefault="00272C71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44E7" w:rsidRDefault="0056196A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D375A7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44E7" w:rsidRDefault="0056196A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">
              <v:shape id="Quadro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A454B"/>
    <w:multiLevelType w:val="hybridMultilevel"/>
    <w:tmpl w:val="2F7E6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08"/>
    <w:rsid w:val="00011F5D"/>
    <w:rsid w:val="000324AC"/>
    <w:rsid w:val="0006580B"/>
    <w:rsid w:val="000D6524"/>
    <w:rsid w:val="001007F9"/>
    <w:rsid w:val="00195D74"/>
    <w:rsid w:val="001B5ECB"/>
    <w:rsid w:val="001D6814"/>
    <w:rsid w:val="001E180D"/>
    <w:rsid w:val="001E3869"/>
    <w:rsid w:val="00272C71"/>
    <w:rsid w:val="002A1753"/>
    <w:rsid w:val="002C2102"/>
    <w:rsid w:val="003609D3"/>
    <w:rsid w:val="003A1289"/>
    <w:rsid w:val="003E2FF6"/>
    <w:rsid w:val="003E3DE4"/>
    <w:rsid w:val="00405534"/>
    <w:rsid w:val="00466CF0"/>
    <w:rsid w:val="004D1A03"/>
    <w:rsid w:val="004D55D8"/>
    <w:rsid w:val="0056196A"/>
    <w:rsid w:val="00625CF3"/>
    <w:rsid w:val="007A3020"/>
    <w:rsid w:val="008C28A0"/>
    <w:rsid w:val="008F0033"/>
    <w:rsid w:val="008F02E1"/>
    <w:rsid w:val="00952CA1"/>
    <w:rsid w:val="0098676D"/>
    <w:rsid w:val="009D44E7"/>
    <w:rsid w:val="00A96A92"/>
    <w:rsid w:val="00AA2A9E"/>
    <w:rsid w:val="00AC30B5"/>
    <w:rsid w:val="00B80538"/>
    <w:rsid w:val="00B81EA0"/>
    <w:rsid w:val="00B848A5"/>
    <w:rsid w:val="00BF0F2A"/>
    <w:rsid w:val="00C8499D"/>
    <w:rsid w:val="00CE1345"/>
    <w:rsid w:val="00D470B0"/>
    <w:rsid w:val="00DB1015"/>
    <w:rsid w:val="00DB51E4"/>
    <w:rsid w:val="00DD07E6"/>
    <w:rsid w:val="00DE3D08"/>
    <w:rsid w:val="00EA19C4"/>
    <w:rsid w:val="00EA723F"/>
    <w:rsid w:val="00F205F1"/>
    <w:rsid w:val="00F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60DDF"/>
  <w15:chartTrackingRefBased/>
  <w15:docId w15:val="{3823F6DA-9D4A-B748-85AB-BD1AAEB7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7F780E7-3793-0D4A-AEB3-EC748A692BCF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F3DFF68DC5A341833B14AE23BEFA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A744BE-3F82-5949-A6C0-BDCC5132AC8A}"/>
      </w:docPartPr>
      <w:docPartBody>
        <w:p w:rsidR="00681600" w:rsidRDefault="00681600">
          <w:pPr>
            <w:pStyle w:val="3CF3DFF68DC5A341833B14AE23BEFA53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98DE003F852CEE4B8C6AFCD943EB94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4D4D47-AC45-C049-B275-4F1A3F40B4F2}"/>
      </w:docPartPr>
      <w:docPartBody>
        <w:p w:rsidR="00681600" w:rsidRDefault="00681600">
          <w:pPr>
            <w:pStyle w:val="98DE003F852CEE4B8C6AFCD943EB94FB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B17B2D80822AD74A98C169E8773DA3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229E-0893-8D42-837D-2201797B5408}"/>
      </w:docPartPr>
      <w:docPartBody>
        <w:p w:rsidR="00681600" w:rsidRDefault="00681600">
          <w:pPr>
            <w:pStyle w:val="B17B2D80822AD74A98C169E8773DA3B7"/>
          </w:pPr>
          <w:r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00"/>
    <w:rsid w:val="00514C56"/>
    <w:rsid w:val="0068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CF3DFF68DC5A341833B14AE23BEFA53">
    <w:name w:val="3CF3DFF68DC5A341833B14AE23BEFA53"/>
  </w:style>
  <w:style w:type="paragraph" w:customStyle="1" w:styleId="98DE003F852CEE4B8C6AFCD943EB94FB">
    <w:name w:val="98DE003F852CEE4B8C6AFCD943EB94FB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B17B2D80822AD74A98C169E8773DA3B7">
    <w:name w:val="B17B2D80822AD74A98C169E8773DA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EA439-D828-F94D-A4A0-674CEC7073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%7b67F780E7-3793-0D4A-AEB3-EC748A692BCF%7dtf50002018.dotx</Template>
  <TotalTime>2</TotalTime>
  <Pages>2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Usuário Convidado</cp:lastModifiedBy>
  <cp:revision>5</cp:revision>
  <dcterms:created xsi:type="dcterms:W3CDTF">2020-06-21T21:22:00Z</dcterms:created>
  <dcterms:modified xsi:type="dcterms:W3CDTF">2021-01-27T23:36:00Z</dcterms:modified>
</cp:coreProperties>
</file>