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D59" w:rsidRDefault="00B534B6">
      <w:pPr>
        <w:pStyle w:val="Nome"/>
      </w:pPr>
      <w:r>
        <w:t>Leonardo Henrique Fernandes de souza</w:t>
      </w:r>
    </w:p>
    <w:p w:rsidR="00B24E0A" w:rsidRPr="00F16AA9" w:rsidRDefault="00B24E0A">
      <w:pPr>
        <w:pStyle w:val="Nome"/>
        <w:rPr>
          <w:u w:val="single"/>
        </w:rPr>
      </w:pPr>
    </w:p>
    <w:p w:rsidR="00F11D59" w:rsidRDefault="00786E44">
      <w:pPr>
        <w:pStyle w:val="InformaesdeContato"/>
      </w:pPr>
      <w:r>
        <w:t xml:space="preserve">Rua Oscar Rodrigues Alves </w:t>
      </w:r>
      <w:r w:rsidR="00C2156A">
        <w:t>1481</w:t>
      </w:r>
    </w:p>
    <w:p w:rsidR="00C2156A" w:rsidRDefault="00C2156A">
      <w:pPr>
        <w:pStyle w:val="InformaesdeContato"/>
      </w:pPr>
      <w:r>
        <w:t xml:space="preserve">Jardim Paulista ....Araçatuba </w:t>
      </w:r>
      <w:r w:rsidR="005A464D">
        <w:t>SP</w:t>
      </w:r>
    </w:p>
    <w:p w:rsidR="005A464D" w:rsidRDefault="00870309">
      <w:pPr>
        <w:pStyle w:val="InformaesdeContato"/>
      </w:pPr>
      <w:r>
        <w:rPr>
          <w:b/>
          <w:bCs/>
        </w:rPr>
        <w:t>Fone..</w:t>
      </w:r>
      <w:r>
        <w:t>18996559514</w:t>
      </w:r>
      <w:r w:rsidR="00A749C4">
        <w:t>....</w:t>
      </w:r>
    </w:p>
    <w:p w:rsidR="00A749C4" w:rsidRPr="00870309" w:rsidRDefault="00A749C4">
      <w:pPr>
        <w:pStyle w:val="InformaesdeContato"/>
      </w:pPr>
      <w:r>
        <w:t>Email....leohillary17@gmail.com</w:t>
      </w:r>
    </w:p>
    <w:p w:rsidR="005D3FB1" w:rsidRPr="008231AD" w:rsidRDefault="008231AD">
      <w:pPr>
        <w:pStyle w:val="InformaesdeContato"/>
        <w:rPr>
          <w:b/>
          <w:bCs/>
        </w:rPr>
      </w:pPr>
      <w:r>
        <w:rPr>
          <w:b/>
          <w:bCs/>
        </w:rPr>
        <w:t xml:space="preserve">OBJETIVO </w:t>
      </w:r>
    </w:p>
    <w:p w:rsidR="004029E9" w:rsidRDefault="004029E9">
      <w:pPr>
        <w:pStyle w:val="InformaesdeContato"/>
      </w:pPr>
      <w:r>
        <w:t xml:space="preserve">Desempenhar as funções </w:t>
      </w:r>
      <w:r w:rsidR="000D01B0">
        <w:t xml:space="preserve">em mim designadas com total responsabilidade e qualidade </w:t>
      </w:r>
    </w:p>
    <w:p w:rsidR="000D01B0" w:rsidRDefault="000D01B0">
      <w:pPr>
        <w:pStyle w:val="InformaesdeContato"/>
      </w:pPr>
      <w:r>
        <w:t xml:space="preserve">Para que eu possa sempre ter oportunidade </w:t>
      </w:r>
      <w:r w:rsidR="008D69E2">
        <w:t>de crescimento dentro da empresa</w:t>
      </w:r>
    </w:p>
    <w:p w:rsidR="00EE510B" w:rsidRDefault="00EE510B">
      <w:pPr>
        <w:pStyle w:val="InformaesdeContato"/>
      </w:pPr>
    </w:p>
    <w:p w:rsidR="00F11D59" w:rsidRDefault="00F07A32">
      <w:pPr>
        <w:pStyle w:val="Ttulo1"/>
      </w:pPr>
      <w:sdt>
        <w:sdtPr>
          <w:id w:val="-819804518"/>
          <w:placeholder>
            <w:docPart w:val="084527196E7DB44F8567EE7BFA7E976B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Resumo das Habilidades</w:t>
          </w:r>
        </w:sdtContent>
      </w:sdt>
    </w:p>
    <w:p w:rsidR="00F11D59" w:rsidRPr="00CC52CA" w:rsidRDefault="00CC52CA">
      <w:pPr>
        <w:spacing w:after="180"/>
        <w:rPr>
          <w:b/>
          <w:bCs/>
          <w:u w:val="single"/>
        </w:rPr>
      </w:pPr>
      <w:r>
        <w:rPr>
          <w:b/>
          <w:bCs/>
          <w:u w:val="single"/>
        </w:rPr>
        <w:t xml:space="preserve">TORNEIRO MECÂNICO </w:t>
      </w:r>
    </w:p>
    <w:p w:rsidR="00E73F72" w:rsidRDefault="00E73F72">
      <w:pPr>
        <w:spacing w:after="180"/>
      </w:pPr>
      <w:r>
        <w:t>Fabricação de qualquer tipo de peças em qualquer tipo de material</w:t>
      </w:r>
    </w:p>
    <w:p w:rsidR="00E73F72" w:rsidRDefault="00124BDB">
      <w:pPr>
        <w:spacing w:after="180"/>
      </w:pPr>
      <w:r>
        <w:t>Como....Roscas simples direita e esquerda</w:t>
      </w:r>
      <w:r w:rsidR="009C4BED">
        <w:t>...roscas trapezoidal...</w:t>
      </w:r>
      <w:r w:rsidR="008B47CC">
        <w:t>roscas com duas entradas ...três entradas...</w:t>
      </w:r>
      <w:r w:rsidR="0073119F">
        <w:t>has</w:t>
      </w:r>
      <w:r w:rsidR="00D77813">
        <w:t>tes todos dos tipos e tamanhos...flanges....</w:t>
      </w:r>
      <w:r w:rsidR="002E780F">
        <w:t>parafusos ...porcas ...recuperação de pecas como roscas...</w:t>
      </w:r>
      <w:proofErr w:type="spellStart"/>
      <w:r w:rsidR="00F82B62">
        <w:t>pistão..blocos..disco</w:t>
      </w:r>
      <w:proofErr w:type="spellEnd"/>
      <w:r w:rsidR="00F82B62">
        <w:t>...</w:t>
      </w:r>
      <w:proofErr w:type="spellStart"/>
      <w:r w:rsidR="00F82B62">
        <w:t>valvulas</w:t>
      </w:r>
      <w:proofErr w:type="spellEnd"/>
    </w:p>
    <w:p w:rsidR="00F11D59" w:rsidRDefault="00F07A32">
      <w:pPr>
        <w:pStyle w:val="Ttulo1"/>
      </w:pPr>
      <w:sdt>
        <w:sdtPr>
          <w:id w:val="-1150367223"/>
          <w:placeholder>
            <w:docPart w:val="BF491F568A813144954F1B3F0A07627D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Educação</w:t>
          </w:r>
        </w:sdtContent>
      </w:sdt>
    </w:p>
    <w:p w:rsidR="00F11D59" w:rsidRDefault="00F07A32">
      <w:pPr>
        <w:pStyle w:val="Ttulo2"/>
      </w:pPr>
      <w:sdt>
        <w:sdtPr>
          <w:id w:val="-1529011685"/>
          <w:placeholder>
            <w:docPart w:val="C131329A76E45A48A36E5475CFD6BF36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Grau / Data de Formatura</w:t>
          </w:r>
        </w:sdtContent>
      </w:sdt>
    </w:p>
    <w:p w:rsidR="00F11D59" w:rsidRDefault="00A71498">
      <w:r>
        <w:t>Ensino médio completo....</w:t>
      </w:r>
      <w:r w:rsidR="002D6DC9">
        <w:t xml:space="preserve">Escola </w:t>
      </w:r>
      <w:proofErr w:type="spellStart"/>
      <w:r w:rsidR="00443476">
        <w:t>C</w:t>
      </w:r>
      <w:r w:rsidR="002D6DC9">
        <w:t>inelzia</w:t>
      </w:r>
      <w:proofErr w:type="spellEnd"/>
      <w:r w:rsidR="002D6DC9">
        <w:t xml:space="preserve"> </w:t>
      </w:r>
      <w:proofErr w:type="spellStart"/>
      <w:r w:rsidR="00443476">
        <w:t>L</w:t>
      </w:r>
      <w:r w:rsidR="002D6DC9">
        <w:t>orenci</w:t>
      </w:r>
      <w:proofErr w:type="spellEnd"/>
      <w:r w:rsidR="002D6DC9">
        <w:t xml:space="preserve"> </w:t>
      </w:r>
      <w:proofErr w:type="spellStart"/>
      <w:r w:rsidR="00443476">
        <w:t>Maroni</w:t>
      </w:r>
      <w:proofErr w:type="spellEnd"/>
      <w:r w:rsidR="00443476">
        <w:t>...</w:t>
      </w:r>
      <w:proofErr w:type="spellStart"/>
      <w:r w:rsidR="00443476">
        <w:t>Piacatu</w:t>
      </w:r>
      <w:proofErr w:type="spellEnd"/>
      <w:r w:rsidR="00443476">
        <w:t xml:space="preserve"> SP</w:t>
      </w:r>
    </w:p>
    <w:p w:rsidR="00443476" w:rsidRDefault="00227706">
      <w:r>
        <w:t xml:space="preserve">Torneiro Mecânico....Senai Birigui </w:t>
      </w:r>
      <w:r w:rsidR="0073119F">
        <w:t>SP</w:t>
      </w:r>
    </w:p>
    <w:p w:rsidR="00A71498" w:rsidRDefault="00A71498"/>
    <w:p w:rsidR="00F11D59" w:rsidRDefault="00F07A32">
      <w:pPr>
        <w:pStyle w:val="Ttulo1"/>
      </w:pPr>
      <w:sdt>
        <w:sdtPr>
          <w:id w:val="617349259"/>
          <w:placeholder>
            <w:docPart w:val="E501BDD0F9E54D4BB6255640E54B65FE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Experiência</w:t>
          </w:r>
        </w:sdtContent>
      </w:sdt>
    </w:p>
    <w:p w:rsidR="00F11D59" w:rsidRDefault="00200227">
      <w:pPr>
        <w:pStyle w:val="Ttulo2"/>
      </w:pPr>
      <w:proofErr w:type="spellStart"/>
      <w:r>
        <w:t>Transsen</w:t>
      </w:r>
      <w:proofErr w:type="spellEnd"/>
      <w:r>
        <w:t xml:space="preserve"> Aquecedor Solar </w:t>
      </w:r>
      <w:r w:rsidR="00246C71">
        <w:t>Birigui SP</w:t>
      </w:r>
    </w:p>
    <w:p w:rsidR="00F11D59" w:rsidRDefault="00246C71">
      <w:pPr>
        <w:pStyle w:val="Ttulo3"/>
      </w:pPr>
      <w:r>
        <w:t>Torneiro mecânico</w:t>
      </w:r>
      <w:r w:rsidR="00DC4034">
        <w:t>.....10/05/2012.....</w:t>
      </w:r>
      <w:r w:rsidR="00E6665D">
        <w:t>14/10/2013</w:t>
      </w:r>
    </w:p>
    <w:p w:rsidR="00E6665D" w:rsidRDefault="00E6665D" w:rsidP="00E6665D">
      <w:r>
        <w:t xml:space="preserve">Fabricava pecas como </w:t>
      </w:r>
      <w:r w:rsidR="006C0C14">
        <w:t xml:space="preserve">...porcas ..parafusos.. </w:t>
      </w:r>
    </w:p>
    <w:p w:rsidR="006C0C14" w:rsidRDefault="00B67637" w:rsidP="00E6665D">
      <w:r>
        <w:t xml:space="preserve">Recuperava peças como roscas </w:t>
      </w:r>
    </w:p>
    <w:p w:rsidR="00EC167C" w:rsidRDefault="00EC167C" w:rsidP="00E6665D"/>
    <w:p w:rsidR="002C67FF" w:rsidRDefault="007B148B" w:rsidP="00E6665D">
      <w:pPr>
        <w:rPr>
          <w:b/>
          <w:bCs/>
        </w:rPr>
      </w:pPr>
      <w:r>
        <w:rPr>
          <w:b/>
          <w:bCs/>
        </w:rPr>
        <w:t xml:space="preserve">ATI </w:t>
      </w:r>
      <w:r w:rsidR="007D5757">
        <w:rPr>
          <w:b/>
          <w:bCs/>
        </w:rPr>
        <w:t xml:space="preserve">EQUIPAMENTOS AVICULAS...RINOPOLIS </w:t>
      </w:r>
      <w:r w:rsidR="00A73143">
        <w:rPr>
          <w:b/>
          <w:bCs/>
        </w:rPr>
        <w:t>SP</w:t>
      </w:r>
    </w:p>
    <w:p w:rsidR="00A73143" w:rsidRDefault="009345F2" w:rsidP="00E6665D">
      <w:pPr>
        <w:rPr>
          <w:u w:val="single"/>
        </w:rPr>
      </w:pPr>
      <w:r>
        <w:rPr>
          <w:u w:val="single"/>
        </w:rPr>
        <w:t>Torneiro Mecânico....</w:t>
      </w:r>
      <w:r w:rsidR="00B819EA">
        <w:rPr>
          <w:u w:val="single"/>
        </w:rPr>
        <w:t>22</w:t>
      </w:r>
      <w:r w:rsidR="00AB55D3">
        <w:rPr>
          <w:u w:val="single"/>
        </w:rPr>
        <w:t>/08/2014 ...29</w:t>
      </w:r>
      <w:r w:rsidR="002E69F6">
        <w:rPr>
          <w:u w:val="single"/>
        </w:rPr>
        <w:t>/05/2016</w:t>
      </w:r>
    </w:p>
    <w:p w:rsidR="002E69F6" w:rsidRDefault="001E6841" w:rsidP="00E6665D">
      <w:pPr>
        <w:rPr>
          <w:u w:val="single"/>
        </w:rPr>
      </w:pPr>
      <w:r>
        <w:rPr>
          <w:u w:val="single"/>
        </w:rPr>
        <w:t xml:space="preserve">Fabricação de pecas </w:t>
      </w:r>
      <w:r w:rsidR="00471151">
        <w:rPr>
          <w:u w:val="single"/>
        </w:rPr>
        <w:t>como redutores...porcas</w:t>
      </w:r>
      <w:r w:rsidR="001F7ECB">
        <w:rPr>
          <w:u w:val="single"/>
        </w:rPr>
        <w:t>...parafusos...pequenas hastes</w:t>
      </w:r>
    </w:p>
    <w:p w:rsidR="001F7ECB" w:rsidRDefault="001F7ECB" w:rsidP="00E6665D">
      <w:pPr>
        <w:rPr>
          <w:u w:val="single"/>
        </w:rPr>
      </w:pPr>
      <w:r>
        <w:rPr>
          <w:u w:val="single"/>
        </w:rPr>
        <w:t>Recuperação de peças</w:t>
      </w:r>
      <w:r w:rsidR="00D1045C">
        <w:rPr>
          <w:u w:val="single"/>
        </w:rPr>
        <w:t>...como refazer roscas...refazer hastes</w:t>
      </w:r>
    </w:p>
    <w:p w:rsidR="00D1045C" w:rsidRDefault="00B7720D" w:rsidP="00E6665D">
      <w:pPr>
        <w:rPr>
          <w:u w:val="single"/>
        </w:rPr>
      </w:pPr>
      <w:r>
        <w:rPr>
          <w:u w:val="single"/>
        </w:rPr>
        <w:t>Dava assistência nas instalações de esteiras ..</w:t>
      </w:r>
    </w:p>
    <w:p w:rsidR="00B7720D" w:rsidRDefault="00B7720D" w:rsidP="00E6665D">
      <w:pPr>
        <w:rPr>
          <w:u w:val="single"/>
        </w:rPr>
      </w:pPr>
    </w:p>
    <w:p w:rsidR="00B7720D" w:rsidRDefault="00B7720D" w:rsidP="00E6665D">
      <w:pPr>
        <w:rPr>
          <w:b/>
          <w:bCs/>
          <w:u w:val="single"/>
        </w:rPr>
      </w:pPr>
    </w:p>
    <w:p w:rsidR="005437E5" w:rsidRDefault="005437E5" w:rsidP="00E6665D">
      <w:pPr>
        <w:rPr>
          <w:b/>
          <w:bCs/>
          <w:u w:val="single"/>
        </w:rPr>
      </w:pPr>
      <w:r>
        <w:rPr>
          <w:b/>
          <w:bCs/>
          <w:u w:val="single"/>
        </w:rPr>
        <w:t>USINA UNIALCO</w:t>
      </w:r>
      <w:r w:rsidR="00EB7968">
        <w:rPr>
          <w:b/>
          <w:bCs/>
          <w:u w:val="single"/>
        </w:rPr>
        <w:t>...</w:t>
      </w:r>
      <w:r>
        <w:rPr>
          <w:b/>
          <w:bCs/>
          <w:u w:val="single"/>
        </w:rPr>
        <w:t>GUARARAPES SP</w:t>
      </w:r>
    </w:p>
    <w:p w:rsidR="005437E5" w:rsidRDefault="00D915B4" w:rsidP="00E6665D">
      <w:pPr>
        <w:rPr>
          <w:u w:val="single"/>
        </w:rPr>
      </w:pPr>
      <w:r>
        <w:rPr>
          <w:u w:val="single"/>
        </w:rPr>
        <w:t>Torneiro Mecânico .....</w:t>
      </w:r>
      <w:r w:rsidR="00C04579">
        <w:rPr>
          <w:u w:val="single"/>
        </w:rPr>
        <w:t>06/06/2016....11/01...2019</w:t>
      </w:r>
    </w:p>
    <w:p w:rsidR="00C04579" w:rsidRDefault="008F661C" w:rsidP="00E6665D">
      <w:pPr>
        <w:rPr>
          <w:u w:val="single"/>
        </w:rPr>
      </w:pPr>
      <w:r>
        <w:rPr>
          <w:u w:val="single"/>
        </w:rPr>
        <w:t>Fabricação de peças  parte industrial...</w:t>
      </w:r>
      <w:r w:rsidR="00091ABD">
        <w:rPr>
          <w:u w:val="single"/>
        </w:rPr>
        <w:t xml:space="preserve">roscas </w:t>
      </w:r>
      <w:r w:rsidR="00256187">
        <w:rPr>
          <w:u w:val="single"/>
        </w:rPr>
        <w:t>direta</w:t>
      </w:r>
      <w:r w:rsidR="00091ABD">
        <w:rPr>
          <w:u w:val="single"/>
        </w:rPr>
        <w:t xml:space="preserve"> </w:t>
      </w:r>
      <w:proofErr w:type="spellStart"/>
      <w:r w:rsidR="00091ABD">
        <w:rPr>
          <w:u w:val="single"/>
        </w:rPr>
        <w:t>esquerda..trapezoidal</w:t>
      </w:r>
      <w:proofErr w:type="spellEnd"/>
      <w:r w:rsidR="00091ABD">
        <w:rPr>
          <w:u w:val="single"/>
        </w:rPr>
        <w:t>....</w:t>
      </w:r>
      <w:r w:rsidR="00C47F73">
        <w:rPr>
          <w:u w:val="single"/>
        </w:rPr>
        <w:t>hastes...</w:t>
      </w:r>
      <w:proofErr w:type="spellStart"/>
      <w:r w:rsidR="00C47F73">
        <w:rPr>
          <w:u w:val="single"/>
        </w:rPr>
        <w:t>pistão..discos</w:t>
      </w:r>
      <w:proofErr w:type="spellEnd"/>
      <w:r w:rsidR="00C47F73">
        <w:rPr>
          <w:u w:val="single"/>
        </w:rPr>
        <w:t>...flanges</w:t>
      </w:r>
      <w:r w:rsidR="00793B43">
        <w:rPr>
          <w:u w:val="single"/>
        </w:rPr>
        <w:t>...</w:t>
      </w:r>
      <w:proofErr w:type="spellStart"/>
      <w:r w:rsidR="00793B43">
        <w:rPr>
          <w:u w:val="single"/>
        </w:rPr>
        <w:t>etc</w:t>
      </w:r>
      <w:proofErr w:type="spellEnd"/>
    </w:p>
    <w:p w:rsidR="00793B43" w:rsidRDefault="00302229" w:rsidP="00E6665D">
      <w:pPr>
        <w:rPr>
          <w:u w:val="single"/>
        </w:rPr>
      </w:pPr>
      <w:r>
        <w:rPr>
          <w:u w:val="single"/>
        </w:rPr>
        <w:t xml:space="preserve">Parte agrícola....recuperação de discos roscas </w:t>
      </w:r>
      <w:r w:rsidR="00BC09C4">
        <w:rPr>
          <w:u w:val="single"/>
        </w:rPr>
        <w:t xml:space="preserve">todos os tipos de peças </w:t>
      </w:r>
    </w:p>
    <w:p w:rsidR="00BC09C4" w:rsidRDefault="00BC09C4" w:rsidP="00E6665D">
      <w:pPr>
        <w:rPr>
          <w:u w:val="single"/>
        </w:rPr>
      </w:pPr>
      <w:r>
        <w:rPr>
          <w:u w:val="single"/>
        </w:rPr>
        <w:t>Também dava assistência aos mecânicos tratores...caminhões... transbordo</w:t>
      </w:r>
    </w:p>
    <w:p w:rsidR="003A3729" w:rsidRDefault="003A3729" w:rsidP="00E6665D">
      <w:pPr>
        <w:rPr>
          <w:u w:val="single"/>
        </w:rPr>
      </w:pPr>
    </w:p>
    <w:p w:rsidR="003A3729" w:rsidRDefault="003A3729" w:rsidP="00E666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ZANARDO......ARAÇATUBA </w:t>
      </w:r>
      <w:r w:rsidR="009C3452">
        <w:rPr>
          <w:b/>
          <w:bCs/>
          <w:u w:val="single"/>
        </w:rPr>
        <w:t>SP</w:t>
      </w:r>
    </w:p>
    <w:p w:rsidR="009C3452" w:rsidRDefault="009C3452" w:rsidP="00E6665D">
      <w:pPr>
        <w:rPr>
          <w:u w:val="single"/>
        </w:rPr>
      </w:pPr>
      <w:r>
        <w:rPr>
          <w:u w:val="single"/>
        </w:rPr>
        <w:t>Torneiro mecânico.....14/10/2019</w:t>
      </w:r>
      <w:r w:rsidR="00355F57">
        <w:rPr>
          <w:u w:val="single"/>
        </w:rPr>
        <w:t>.....14/04/2020</w:t>
      </w:r>
    </w:p>
    <w:p w:rsidR="00036584" w:rsidRDefault="00175D41" w:rsidP="00E6665D">
      <w:pPr>
        <w:rPr>
          <w:u w:val="single"/>
        </w:rPr>
      </w:pPr>
      <w:r>
        <w:rPr>
          <w:u w:val="single"/>
        </w:rPr>
        <w:t>Fabricação de peças na parte de fabricação ...como roscas ...hastes...válvulas...</w:t>
      </w:r>
    </w:p>
    <w:p w:rsidR="00175D41" w:rsidRDefault="00932C36" w:rsidP="00E6665D">
      <w:pPr>
        <w:rPr>
          <w:u w:val="single"/>
        </w:rPr>
      </w:pPr>
      <w:r>
        <w:rPr>
          <w:u w:val="single"/>
        </w:rPr>
        <w:t xml:space="preserve">Flanges....obturador  etc.......e </w:t>
      </w:r>
      <w:r w:rsidR="009D5030">
        <w:rPr>
          <w:u w:val="single"/>
        </w:rPr>
        <w:t>recuperação das peças na parte da reforma....refazer roscas ...da</w:t>
      </w:r>
      <w:r w:rsidR="00D37676">
        <w:rPr>
          <w:u w:val="single"/>
        </w:rPr>
        <w:t xml:space="preserve">r </w:t>
      </w:r>
      <w:r w:rsidR="009D5030">
        <w:rPr>
          <w:u w:val="single"/>
        </w:rPr>
        <w:t>acabamento em hastes....dar acabamento em válvulas...</w:t>
      </w:r>
      <w:r w:rsidR="00F51DA0">
        <w:rPr>
          <w:u w:val="single"/>
        </w:rPr>
        <w:t xml:space="preserve">refazer hastes  </w:t>
      </w:r>
      <w:proofErr w:type="spellStart"/>
      <w:r w:rsidR="00F51DA0">
        <w:rPr>
          <w:u w:val="single"/>
        </w:rPr>
        <w:t>etc</w:t>
      </w:r>
      <w:proofErr w:type="spellEnd"/>
    </w:p>
    <w:p w:rsidR="00FF5FFE" w:rsidRDefault="00FF5FFE" w:rsidP="00E6665D">
      <w:pPr>
        <w:rPr>
          <w:u w:val="single"/>
        </w:rPr>
      </w:pPr>
    </w:p>
    <w:p w:rsidR="00FF5FFE" w:rsidRDefault="00FF5FFE" w:rsidP="00E6665D">
      <w:pPr>
        <w:rPr>
          <w:u w:val="single"/>
        </w:rPr>
      </w:pPr>
    </w:p>
    <w:p w:rsidR="00FF5FFE" w:rsidRDefault="00FF5FFE" w:rsidP="00E666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OBSERVAÇÃO </w:t>
      </w:r>
    </w:p>
    <w:p w:rsidR="00FF5FFE" w:rsidRPr="00FF5FFE" w:rsidRDefault="00FF5FFE" w:rsidP="00E6665D">
      <w:pPr>
        <w:rPr>
          <w:u w:val="single"/>
        </w:rPr>
      </w:pPr>
      <w:r>
        <w:rPr>
          <w:u w:val="single"/>
        </w:rPr>
        <w:t xml:space="preserve">Com total disponibilidade para mudar de cidade </w:t>
      </w:r>
      <w:r w:rsidR="00E1637B">
        <w:rPr>
          <w:u w:val="single"/>
        </w:rPr>
        <w:t>...</w:t>
      </w:r>
    </w:p>
    <w:p w:rsidR="00F51DA0" w:rsidRPr="009C3452" w:rsidRDefault="00F51DA0" w:rsidP="00E6665D">
      <w:pPr>
        <w:rPr>
          <w:u w:val="single"/>
        </w:rPr>
      </w:pPr>
    </w:p>
    <w:p w:rsidR="005437E5" w:rsidRDefault="005437E5" w:rsidP="00E6665D">
      <w:pPr>
        <w:rPr>
          <w:b/>
          <w:bCs/>
          <w:u w:val="single"/>
        </w:rPr>
      </w:pPr>
    </w:p>
    <w:p w:rsidR="00B81FF8" w:rsidRPr="00544497" w:rsidRDefault="00B81FF8" w:rsidP="00E6665D">
      <w:pPr>
        <w:rPr>
          <w:b/>
          <w:bCs/>
          <w:u w:val="single"/>
        </w:rPr>
      </w:pPr>
    </w:p>
    <w:p w:rsidR="00EC167C" w:rsidRDefault="00EC167C" w:rsidP="00E6665D">
      <w:pPr>
        <w:rPr>
          <w:u w:val="single"/>
        </w:rPr>
      </w:pPr>
    </w:p>
    <w:p w:rsidR="00D1045C" w:rsidRPr="009345F2" w:rsidRDefault="00D1045C" w:rsidP="00E6665D">
      <w:pPr>
        <w:rPr>
          <w:u w:val="single"/>
        </w:rPr>
      </w:pPr>
    </w:p>
    <w:sdt>
      <w:sdtPr>
        <w:id w:val="1265580678"/>
        <w:placeholder>
          <w:docPart w:val="5D6812B1A27DBA479B4B03D15F85DA3C"/>
        </w:placeholder>
        <w:temporary/>
        <w:showingPlcHdr/>
        <w15:appearance w15:val="hidden"/>
      </w:sdtPr>
      <w:sdtEndPr/>
      <w:sdtContent>
        <w:p w:rsidR="00F11D59" w:rsidRDefault="004373C7">
          <w:r>
            <w:rPr>
              <w:lang w:bidi="pt-BR"/>
            </w:rPr>
            <w:t>Este é o lugar para fornecer um breve resumo de suas principais responsabilidades e realizações mais brilhantes.</w:t>
          </w:r>
        </w:p>
      </w:sdtContent>
    </w:sdt>
    <w:p w:rsidR="00F11D59" w:rsidRDefault="00F07A32">
      <w:pPr>
        <w:pStyle w:val="Ttulo1"/>
      </w:pPr>
      <w:sdt>
        <w:sdtPr>
          <w:id w:val="250401295"/>
          <w:placeholder>
            <w:docPart w:val="236C8E89E92D18488315DBE8D391A531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Prêmios e Reconhecimentos</w:t>
          </w:r>
        </w:sdtContent>
      </w:sdt>
    </w:p>
    <w:p w:rsidR="00F11D59" w:rsidRDefault="00F07A32">
      <w:pPr>
        <w:pStyle w:val="Ttulo2"/>
      </w:pPr>
      <w:sdt>
        <w:sdtPr>
          <w:id w:val="-122928538"/>
          <w:placeholder>
            <w:docPart w:val="6EA2CA3938872842807B1CE6D7DC4CB1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Tipo de Prêmio / Descrição do Prêmio</w:t>
          </w:r>
        </w:sdtContent>
      </w:sdt>
    </w:p>
    <w:p w:rsidR="006638F8" w:rsidRDefault="006638F8"/>
    <w:p w:rsidR="00F11D59" w:rsidRDefault="00F11D59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p w:rsidR="006638F8" w:rsidRDefault="006638F8"/>
    <w:sectPr w:rsidR="006638F8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7A32" w:rsidRDefault="00F07A32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:rsidR="00F07A32" w:rsidRDefault="00F07A32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7A32" w:rsidRDefault="00F07A32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:rsidR="00F07A32" w:rsidRDefault="00F07A32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7A93173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775DB7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B6"/>
    <w:rsid w:val="00034C0D"/>
    <w:rsid w:val="00036584"/>
    <w:rsid w:val="000910FA"/>
    <w:rsid w:val="00091ABD"/>
    <w:rsid w:val="000D01B0"/>
    <w:rsid w:val="00124BDB"/>
    <w:rsid w:val="00175D41"/>
    <w:rsid w:val="001E6841"/>
    <w:rsid w:val="001F7ECB"/>
    <w:rsid w:val="00200227"/>
    <w:rsid w:val="00227706"/>
    <w:rsid w:val="00246C71"/>
    <w:rsid w:val="00256187"/>
    <w:rsid w:val="002C67FF"/>
    <w:rsid w:val="002D6DC9"/>
    <w:rsid w:val="002E69F6"/>
    <w:rsid w:val="002E780F"/>
    <w:rsid w:val="002F16DA"/>
    <w:rsid w:val="00302229"/>
    <w:rsid w:val="00355F57"/>
    <w:rsid w:val="003A3729"/>
    <w:rsid w:val="004029E9"/>
    <w:rsid w:val="004373C7"/>
    <w:rsid w:val="00443476"/>
    <w:rsid w:val="00471151"/>
    <w:rsid w:val="00506367"/>
    <w:rsid w:val="00515463"/>
    <w:rsid w:val="005437E5"/>
    <w:rsid w:val="00544497"/>
    <w:rsid w:val="005A464D"/>
    <w:rsid w:val="005D3FB1"/>
    <w:rsid w:val="006638F8"/>
    <w:rsid w:val="006C0C14"/>
    <w:rsid w:val="0073119F"/>
    <w:rsid w:val="00786E44"/>
    <w:rsid w:val="00793B43"/>
    <w:rsid w:val="007B148B"/>
    <w:rsid w:val="007D5757"/>
    <w:rsid w:val="008231AD"/>
    <w:rsid w:val="00870309"/>
    <w:rsid w:val="008B47CC"/>
    <w:rsid w:val="008D69E2"/>
    <w:rsid w:val="008F661C"/>
    <w:rsid w:val="00932C36"/>
    <w:rsid w:val="009345F2"/>
    <w:rsid w:val="009C3452"/>
    <w:rsid w:val="009C4BED"/>
    <w:rsid w:val="009D5030"/>
    <w:rsid w:val="00A71498"/>
    <w:rsid w:val="00A73143"/>
    <w:rsid w:val="00A749C4"/>
    <w:rsid w:val="00AB55D3"/>
    <w:rsid w:val="00AC0F24"/>
    <w:rsid w:val="00B107FF"/>
    <w:rsid w:val="00B24E0A"/>
    <w:rsid w:val="00B534B6"/>
    <w:rsid w:val="00B67637"/>
    <w:rsid w:val="00B7720D"/>
    <w:rsid w:val="00B819EA"/>
    <w:rsid w:val="00B81FF8"/>
    <w:rsid w:val="00BC09C4"/>
    <w:rsid w:val="00C04579"/>
    <w:rsid w:val="00C04D48"/>
    <w:rsid w:val="00C2156A"/>
    <w:rsid w:val="00C471AC"/>
    <w:rsid w:val="00C47F73"/>
    <w:rsid w:val="00CC52CA"/>
    <w:rsid w:val="00D1045C"/>
    <w:rsid w:val="00D37676"/>
    <w:rsid w:val="00D77813"/>
    <w:rsid w:val="00D915B4"/>
    <w:rsid w:val="00DC4034"/>
    <w:rsid w:val="00E1637B"/>
    <w:rsid w:val="00E40E39"/>
    <w:rsid w:val="00E6665D"/>
    <w:rsid w:val="00E73F72"/>
    <w:rsid w:val="00E91D4C"/>
    <w:rsid w:val="00EB7968"/>
    <w:rsid w:val="00EC167C"/>
    <w:rsid w:val="00EE510B"/>
    <w:rsid w:val="00F07A32"/>
    <w:rsid w:val="00F11D59"/>
    <w:rsid w:val="00F16AA9"/>
    <w:rsid w:val="00F51DA0"/>
    <w:rsid w:val="00F82B62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7DE0F"/>
  <w15:chartTrackingRefBased/>
  <w15:docId w15:val="{2180AFA4-95BA-A44A-A0DB-FC9169E4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579B375-9EA4-BB43-98F1-C0130216C923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4527196E7DB44F8567EE7BFA7E9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F7AD9-FE79-CD40-885C-353EA017433B}"/>
      </w:docPartPr>
      <w:docPartBody>
        <w:p w:rsidR="005F43EB" w:rsidRDefault="00501E4C">
          <w:pPr>
            <w:pStyle w:val="084527196E7DB44F8567EE7BFA7E976B"/>
          </w:pPr>
          <w:r>
            <w:rPr>
              <w:lang w:bidi="pt-BR"/>
            </w:rPr>
            <w:t>Resumo das Habilidades</w:t>
          </w:r>
        </w:p>
      </w:docPartBody>
    </w:docPart>
    <w:docPart>
      <w:docPartPr>
        <w:name w:val="BF491F568A813144954F1B3F0A0762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0B5F71-F765-EB4E-B57F-DB03B39F63FC}"/>
      </w:docPartPr>
      <w:docPartBody>
        <w:p w:rsidR="005F43EB" w:rsidRDefault="00501E4C">
          <w:pPr>
            <w:pStyle w:val="BF491F568A813144954F1B3F0A07627D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C131329A76E45A48A36E5475CFD6BF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C56BFC-FF2C-F148-A84C-DB047B0093BA}"/>
      </w:docPartPr>
      <w:docPartBody>
        <w:p w:rsidR="005F43EB" w:rsidRDefault="00501E4C">
          <w:pPr>
            <w:pStyle w:val="C131329A76E45A48A36E5475CFD6BF36"/>
          </w:pPr>
          <w:r>
            <w:rPr>
              <w:lang w:bidi="pt-BR"/>
            </w:rPr>
            <w:t>Grau / Data de Formatura</w:t>
          </w:r>
        </w:p>
      </w:docPartBody>
    </w:docPart>
    <w:docPart>
      <w:docPartPr>
        <w:name w:val="E501BDD0F9E54D4BB6255640E54B65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05F6A-1CB4-C94F-9F22-7A9EE770D1C6}"/>
      </w:docPartPr>
      <w:docPartBody>
        <w:p w:rsidR="005F43EB" w:rsidRDefault="00501E4C">
          <w:pPr>
            <w:pStyle w:val="E501BDD0F9E54D4BB6255640E54B65FE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5D6812B1A27DBA479B4B03D15F85D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6A7F3-F502-6F4E-B8DC-4DD90B5C055B}"/>
      </w:docPartPr>
      <w:docPartBody>
        <w:p w:rsidR="005F43EB" w:rsidRDefault="00501E4C">
          <w:pPr>
            <w:pStyle w:val="5D6812B1A27DBA479B4B03D15F85DA3C"/>
          </w:pPr>
          <w:r>
            <w:rPr>
              <w:lang w:bidi="pt-BR"/>
            </w:rPr>
            <w:t>Este é o lugar para fornecer um breve resumo de suas principais responsabilidades e realizações mais brilhantes.</w:t>
          </w:r>
        </w:p>
      </w:docPartBody>
    </w:docPart>
    <w:docPart>
      <w:docPartPr>
        <w:name w:val="236C8E89E92D18488315DBE8D391A5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C2407-DFA6-1E43-A444-F66C63BBAC29}"/>
      </w:docPartPr>
      <w:docPartBody>
        <w:p w:rsidR="005F43EB" w:rsidRDefault="00501E4C">
          <w:pPr>
            <w:pStyle w:val="236C8E89E92D18488315DBE8D391A531"/>
          </w:pPr>
          <w:r>
            <w:rPr>
              <w:lang w:bidi="pt-BR"/>
            </w:rPr>
            <w:t>Prêmios e Reconhecimentos</w:t>
          </w:r>
        </w:p>
      </w:docPartBody>
    </w:docPart>
    <w:docPart>
      <w:docPartPr>
        <w:name w:val="6EA2CA3938872842807B1CE6D7DC4C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19B6B6-C434-EA44-B5E3-2BD13F32A63A}"/>
      </w:docPartPr>
      <w:docPartBody>
        <w:p w:rsidR="005F43EB" w:rsidRDefault="00501E4C">
          <w:pPr>
            <w:pStyle w:val="6EA2CA3938872842807B1CE6D7DC4CB1"/>
          </w:pPr>
          <w:r>
            <w:rPr>
              <w:lang w:bidi="pt-BR"/>
            </w:rPr>
            <w:t>Tipo de Prêmio / Descrição do Prêmio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C"/>
    <w:rsid w:val="00501E4C"/>
    <w:rsid w:val="005F43EB"/>
    <w:rsid w:val="008068B5"/>
    <w:rsid w:val="009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081ED000AF0444868900648D2A27DF">
    <w:name w:val="DA081ED000AF0444868900648D2A27DF"/>
  </w:style>
  <w:style w:type="paragraph" w:customStyle="1" w:styleId="8795839D85CAA548924FD8C39987E4D6">
    <w:name w:val="8795839D85CAA548924FD8C39987E4D6"/>
  </w:style>
  <w:style w:type="paragraph" w:customStyle="1" w:styleId="084527196E7DB44F8567EE7BFA7E976B">
    <w:name w:val="084527196E7DB44F8567EE7BFA7E976B"/>
  </w:style>
  <w:style w:type="paragraph" w:customStyle="1" w:styleId="2453353A9A8AD747B7D8399868B16087">
    <w:name w:val="2453353A9A8AD747B7D8399868B16087"/>
  </w:style>
  <w:style w:type="paragraph" w:customStyle="1" w:styleId="BF491F568A813144954F1B3F0A07627D">
    <w:name w:val="BF491F568A813144954F1B3F0A07627D"/>
  </w:style>
  <w:style w:type="paragraph" w:customStyle="1" w:styleId="C131329A76E45A48A36E5475CFD6BF36">
    <w:name w:val="C131329A76E45A48A36E5475CFD6BF36"/>
  </w:style>
  <w:style w:type="paragraph" w:customStyle="1" w:styleId="98561D0BAAD3D046B8C3DBF8A6B8D646">
    <w:name w:val="98561D0BAAD3D046B8C3DBF8A6B8D646"/>
  </w:style>
  <w:style w:type="paragraph" w:customStyle="1" w:styleId="E501BDD0F9E54D4BB6255640E54B65FE">
    <w:name w:val="E501BDD0F9E54D4BB6255640E54B65FE"/>
  </w:style>
  <w:style w:type="paragraph" w:customStyle="1" w:styleId="1EF1B708CF17D2418628CCB5AF5431EC">
    <w:name w:val="1EF1B708CF17D2418628CCB5AF5431EC"/>
  </w:style>
  <w:style w:type="paragraph" w:customStyle="1" w:styleId="0889CBD1EDAFBB43A45B667AE910DB91">
    <w:name w:val="0889CBD1EDAFBB43A45B667AE910DB91"/>
  </w:style>
  <w:style w:type="paragraph" w:customStyle="1" w:styleId="5D6812B1A27DBA479B4B03D15F85DA3C">
    <w:name w:val="5D6812B1A27DBA479B4B03D15F85DA3C"/>
  </w:style>
  <w:style w:type="paragraph" w:customStyle="1" w:styleId="236C8E89E92D18488315DBE8D391A531">
    <w:name w:val="236C8E89E92D18488315DBE8D391A531"/>
  </w:style>
  <w:style w:type="paragraph" w:customStyle="1" w:styleId="6EA2CA3938872842807B1CE6D7DC4CB1">
    <w:name w:val="6EA2CA3938872842807B1CE6D7DC4CB1"/>
  </w:style>
  <w:style w:type="paragraph" w:customStyle="1" w:styleId="E64A2B4DC1EA3A4AB44059BB01AB7104">
    <w:name w:val="E64A2B4DC1EA3A4AB44059BB01AB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%7bF579B375-9EA4-BB43-98F1-C0130216C923%7dtf50002038.dotx</Template>
  <TotalTime>58</TotalTime>
  <Pages>4</Pages>
  <Words>353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leohillary17@gmail.com</dc:creator>
  <cp:keywords/>
  <dc:description/>
  <cp:lastModifiedBy>leohillary17@gmail.com</cp:lastModifiedBy>
  <cp:revision>80</cp:revision>
  <dcterms:created xsi:type="dcterms:W3CDTF">2020-04-14T16:27:00Z</dcterms:created>
  <dcterms:modified xsi:type="dcterms:W3CDTF">2020-04-14T18:30:00Z</dcterms:modified>
</cp:coreProperties>
</file>